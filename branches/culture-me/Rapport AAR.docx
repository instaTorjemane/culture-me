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5927662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B490E58" w14:textId="75A668ED" w:rsidR="00001063" w:rsidRDefault="00001063">
          <w:pPr>
            <w:spacing w:after="0"/>
            <w:rPr>
              <w:sz w:val="12"/>
            </w:rPr>
          </w:pPr>
        </w:p>
        <w:p w14:paraId="5CB8080E" w14:textId="6EC2FED1" w:rsidR="00001063" w:rsidRDefault="00001063">
          <w:pPr>
            <w:pBdr>
              <w:left w:val="single" w:sz="24" w:space="4" w:color="B0B0B0" w:themeColor="text2" w:themeTint="66"/>
              <w:bottom w:val="single" w:sz="8" w:space="6" w:color="4B7B8A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4B7B8A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4B7B8A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201B4966CAB732489E5F6F58CAA13AC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4B7B8A" w:themeColor="accent1" w:themeShade="BF"/>
                  <w:sz w:val="48"/>
                  <w:szCs w:val="48"/>
                </w:rPr>
                <w:t>Rapport Projet AAR</w:t>
              </w:r>
            </w:sdtContent>
          </w:sdt>
        </w:p>
        <w:p w14:paraId="1B19E2DF" w14:textId="5E237F94" w:rsidR="00001063" w:rsidRDefault="00001063">
          <w:pPr>
            <w:pBdr>
              <w:left w:val="single" w:sz="24" w:space="4" w:color="B0B0B0" w:themeColor="text2" w:themeTint="66"/>
              <w:bottom w:val="single" w:sz="8" w:space="6" w:color="4B7B8A" w:themeColor="accent1" w:themeShade="BF"/>
            </w:pBdr>
            <w:contextualSpacing/>
            <w:rPr>
              <w:rFonts w:asciiTheme="majorHAnsi" w:hAnsiTheme="majorHAnsi"/>
              <w:noProof/>
              <w:color w:val="4B7B8A" w:themeColor="accent1" w:themeShade="BF"/>
              <w:sz w:val="36"/>
              <w:szCs w:val="32"/>
            </w:rPr>
          </w:pPr>
          <w:sdt>
            <w:sdtPr>
              <w:rPr>
                <w:rFonts w:asciiTheme="majorHAnsi" w:hAnsiTheme="majorHAnsi"/>
                <w:noProof/>
                <w:color w:val="4B7B8A" w:themeColor="accent1" w:themeShade="BF"/>
                <w:sz w:val="36"/>
                <w:szCs w:val="32"/>
              </w:rPr>
              <w:alias w:val="Subtitle"/>
              <w:tag w:val="Subtitle"/>
              <w:id w:val="30555238"/>
              <w:placeholder>
                <w:docPart w:val="72C629B4D32DF4419C53FDA323380D1E"/>
              </w:placeholder>
              <w:text/>
            </w:sdtPr>
            <w:sdtContent>
              <w:r>
                <w:rPr>
                  <w:rFonts w:asciiTheme="majorHAnsi" w:hAnsiTheme="majorHAnsi"/>
                  <w:noProof/>
                  <w:color w:val="4B7B8A" w:themeColor="accent1" w:themeShade="BF"/>
                  <w:sz w:val="36"/>
                  <w:szCs w:val="32"/>
                </w:rPr>
                <w:t>Architecture des Applications</w:t>
              </w:r>
            </w:sdtContent>
          </w:sdt>
          <w:r>
            <w:rPr>
              <w:rFonts w:asciiTheme="majorHAnsi" w:hAnsiTheme="majorHAnsi"/>
              <w:noProof/>
              <w:color w:val="4B7B8A" w:themeColor="accent1" w:themeShade="BF"/>
              <w:sz w:val="36"/>
              <w:szCs w:val="32"/>
            </w:rPr>
            <w:t xml:space="preserve"> Réticulaires</w:t>
          </w:r>
        </w:p>
        <w:p w14:paraId="09C3E651" w14:textId="0F37D197" w:rsidR="00001063" w:rsidRDefault="00001063">
          <w:pPr>
            <w:pBdr>
              <w:left w:val="single" w:sz="24" w:space="4" w:color="F6DE55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KHAN Shazad</w:t>
          </w:r>
          <w:r>
            <w:rPr>
              <w:rFonts w:asciiTheme="majorHAnsi" w:hAnsiTheme="majorHAnsi"/>
              <w:noProof/>
              <w:color w:val="000000" w:themeColor="text1"/>
              <w:sz w:val="28"/>
            </w:rPr>
            <w:br/>
            <w:t>BAH Sarifou</w:t>
          </w:r>
          <w:r>
            <w:rPr>
              <w:rFonts w:asciiTheme="majorHAnsi" w:hAnsiTheme="majorHAnsi"/>
              <w:noProof/>
              <w:color w:val="000000" w:themeColor="text1"/>
              <w:sz w:val="28"/>
            </w:rPr>
            <w:br/>
            <w:t>AOUAD Anas</w:t>
          </w:r>
        </w:p>
        <w:p w14:paraId="54BD425D" w14:textId="002DE380" w:rsidR="00001063" w:rsidRDefault="00001063">
          <w:pPr>
            <w:spacing w:before="4400" w:after="120"/>
            <w:rPr>
              <w:rFonts w:asciiTheme="majorHAnsi" w:hAnsiTheme="majorHAnsi"/>
              <w:b/>
              <w:caps/>
              <w:color w:val="4B7B8A" w:themeColor="accent1" w:themeShade="BF"/>
              <w:sz w:val="28"/>
            </w:rPr>
          </w:pP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B488A541FF25D5469F577E3820036984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7BA7DFB8" w14:textId="767F2F64" w:rsidR="00001063" w:rsidRDefault="00D202BC">
              <w:pPr>
                <w:pBdr>
                  <w:left w:val="single" w:sz="24" w:space="4" w:color="B0B0B0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>Création d’une a</w:t>
              </w:r>
              <w:r w:rsidR="00001063">
                <w:rPr>
                  <w:rFonts w:asciiTheme="majorHAnsi" w:hAnsiTheme="majorHAnsi"/>
                  <w:color w:val="000000" w:themeColor="text1"/>
                  <w:sz w:val="28"/>
                </w:rPr>
                <w:t>pplication Web d’</w:t>
              </w:r>
              <w:r>
                <w:rPr>
                  <w:rFonts w:asciiTheme="majorHAnsi" w:hAnsiTheme="majorHAnsi"/>
                  <w:color w:val="000000" w:themeColor="text1"/>
                  <w:sz w:val="28"/>
                </w:rPr>
                <w:t>évaluation</w:t>
              </w:r>
              <w:r w:rsidR="00001063">
                <w:rPr>
                  <w:rFonts w:asciiTheme="majorHAnsi" w:hAnsiTheme="majorHAnsi"/>
                  <w:color w:val="000000" w:themeColor="text1"/>
                  <w:sz w:val="28"/>
                </w:rPr>
                <w:t xml:space="preserve"> de produits culturels </w:t>
              </w:r>
            </w:p>
          </w:sdtContent>
        </w:sdt>
        <w:p w14:paraId="723E924C" w14:textId="77777777" w:rsidR="00001063" w:rsidRDefault="00001063"/>
        <w:p w14:paraId="193EDA4A" w14:textId="1CCCBE1F" w:rsidR="00001063" w:rsidRDefault="00001063">
          <w:pPr>
            <w:rPr>
              <w:rFonts w:eastAsiaTheme="majorEastAsia" w:cstheme="majorBidi"/>
              <w:smallCaps/>
              <w:color w:val="6EA0B0" w:themeColor="accent1"/>
              <w:sz w:val="48"/>
              <w:szCs w:val="48"/>
            </w:rPr>
          </w:pPr>
          <w:r>
            <w:br w:type="page"/>
          </w:r>
        </w:p>
      </w:sdtContent>
    </w:sdt>
    <w:p w14:paraId="60BAB69A" w14:textId="77777777" w:rsidR="00B10F5C" w:rsidRDefault="00B10F5C">
      <w:pPr>
        <w:pStyle w:val="TOCHeading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="00DA368E">
            <w:rPr>
              <w:rFonts w:ascii="Century Schoolbook" w:hAnsi="Century Schoolbook"/>
              <w:noProof/>
              <w:color w:val="4F271C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FA6F6FD" wp14:editId="7179FA5E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7305" t="23495" r="33655" b="36195"/>
                    <wp:wrapNone/>
                    <wp:docPr id="68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46662" dir="3284183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</w:p>
    <w:sdt>
      <w:sdtPr>
        <w:rPr>
          <w:rFonts w:asciiTheme="minorHAnsi" w:eastAsiaTheme="minorEastAsia" w:hAnsiTheme="minorHAnsi" w:cstheme="minorBidi"/>
          <w:b/>
          <w:bCs/>
          <w:color w:val="2C2C2C" w:themeColor="text2" w:themeShade="BF"/>
          <w:sz w:val="22"/>
          <w:szCs w:val="20"/>
        </w:rPr>
        <w:id w:val="19381573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spacing w:val="0"/>
        </w:rPr>
      </w:sdtEndPr>
      <w:sdtContent>
        <w:p w14:paraId="50DB63D9" w14:textId="1C54151D" w:rsidR="004E4A23" w:rsidRPr="004C4F91" w:rsidRDefault="004E4A23" w:rsidP="00B10F5C">
          <w:pPr>
            <w:pStyle w:val="Title"/>
            <w:rPr>
              <w:rFonts w:asciiTheme="minorHAnsi" w:eastAsiaTheme="minorEastAsia" w:hAnsiTheme="minorHAnsi" w:cstheme="minorBidi"/>
              <w:b/>
              <w:bCs/>
              <w:color w:val="2C2C2C" w:themeColor="text2" w:themeShade="BF"/>
              <w:sz w:val="22"/>
              <w:szCs w:val="20"/>
            </w:rPr>
          </w:pPr>
          <w:r>
            <w:t>SOMMAIRE</w:t>
          </w:r>
        </w:p>
        <w:p w14:paraId="0B924E68" w14:textId="77777777" w:rsidR="004E4A23" w:rsidRDefault="004E4A23" w:rsidP="004E4A23"/>
        <w:p w14:paraId="26E33965" w14:textId="77777777" w:rsidR="008A1A75" w:rsidRPr="004E4A23" w:rsidRDefault="008A1A75" w:rsidP="004E4A23"/>
        <w:p w14:paraId="052BA8CF" w14:textId="77777777" w:rsidR="00F6670F" w:rsidRDefault="00C73EBC">
          <w:pPr>
            <w:pStyle w:val="TOC1"/>
            <w:tabs>
              <w:tab w:val="left" w:pos="356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fldChar w:fldCharType="begin"/>
          </w:r>
          <w:r w:rsidR="004E4A23">
            <w:instrText xml:space="preserve"> TOC \o "1-3" \h \z \u </w:instrText>
          </w:r>
          <w:r>
            <w:fldChar w:fldCharType="separate"/>
          </w:r>
          <w:r w:rsidR="00F6670F">
            <w:rPr>
              <w:noProof/>
            </w:rPr>
            <w:t>I.</w:t>
          </w:r>
          <w:r w:rsidR="00F6670F">
            <w:rPr>
              <w:noProof/>
              <w:color w:val="auto"/>
              <w:sz w:val="24"/>
              <w:szCs w:val="24"/>
              <w:lang w:eastAsia="ja-JP"/>
            </w:rPr>
            <w:tab/>
          </w:r>
          <w:r w:rsidR="00F6670F">
            <w:rPr>
              <w:noProof/>
            </w:rPr>
            <w:t>Le projet</w:t>
          </w:r>
          <w:r w:rsidR="00F6670F">
            <w:rPr>
              <w:noProof/>
            </w:rPr>
            <w:tab/>
          </w:r>
          <w:r w:rsidR="00F6670F">
            <w:rPr>
              <w:noProof/>
            </w:rPr>
            <w:fldChar w:fldCharType="begin"/>
          </w:r>
          <w:r w:rsidR="00F6670F">
            <w:rPr>
              <w:noProof/>
            </w:rPr>
            <w:instrText xml:space="preserve"> PAGEREF _Toc264841616 \h </w:instrText>
          </w:r>
          <w:r w:rsidR="00F6670F">
            <w:rPr>
              <w:noProof/>
            </w:rPr>
          </w:r>
          <w:r w:rsidR="00F6670F">
            <w:rPr>
              <w:noProof/>
            </w:rPr>
            <w:fldChar w:fldCharType="separate"/>
          </w:r>
          <w:r w:rsidR="00F6670F">
            <w:rPr>
              <w:noProof/>
            </w:rPr>
            <w:t>1</w:t>
          </w:r>
          <w:r w:rsidR="00F6670F">
            <w:rPr>
              <w:noProof/>
            </w:rPr>
            <w:fldChar w:fldCharType="end"/>
          </w:r>
        </w:p>
        <w:p w14:paraId="2A6431F5" w14:textId="77777777" w:rsidR="00F6670F" w:rsidRDefault="00F6670F">
          <w:pPr>
            <w:pStyle w:val="TOC1"/>
            <w:tabs>
              <w:tab w:val="left" w:pos="428"/>
              <w:tab w:val="right" w:leader="dot" w:pos="8211"/>
            </w:tabs>
            <w:rPr>
              <w:noProof/>
            </w:rPr>
          </w:pPr>
        </w:p>
        <w:p w14:paraId="76F7BD00" w14:textId="77777777" w:rsidR="00F6670F" w:rsidRDefault="00F6670F">
          <w:pPr>
            <w:pStyle w:val="TOC1"/>
            <w:tabs>
              <w:tab w:val="left" w:pos="428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II.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Organisation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1AA4DC" w14:textId="77777777" w:rsidR="00F6670F" w:rsidRDefault="00F6670F">
          <w:pPr>
            <w:pStyle w:val="TOC2"/>
            <w:tabs>
              <w:tab w:val="left" w:pos="622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Organisation du travail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E334924" w14:textId="77777777" w:rsidR="00F6670F" w:rsidRDefault="00F6670F">
          <w:pPr>
            <w:pStyle w:val="TOC2"/>
            <w:tabs>
              <w:tab w:val="left" w:pos="620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Présentation de l’équipe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41A8469" w14:textId="77777777" w:rsidR="00F6670F" w:rsidRDefault="00F6670F">
          <w:pPr>
            <w:pStyle w:val="TOC2"/>
            <w:tabs>
              <w:tab w:val="left" w:pos="60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Choix des outils de développement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B779796" w14:textId="77777777" w:rsidR="00F6670F" w:rsidRDefault="00F6670F">
          <w:pPr>
            <w:pStyle w:val="TOC1"/>
            <w:tabs>
              <w:tab w:val="left" w:pos="499"/>
              <w:tab w:val="right" w:leader="dot" w:pos="8211"/>
            </w:tabs>
            <w:rPr>
              <w:noProof/>
            </w:rPr>
          </w:pPr>
        </w:p>
        <w:p w14:paraId="085654A3" w14:textId="77777777" w:rsidR="00F6670F" w:rsidRDefault="00F6670F">
          <w:pPr>
            <w:pStyle w:val="TOC1"/>
            <w:tabs>
              <w:tab w:val="left" w:pos="49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III.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Analyse des besoins et spécifications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2F9B64C" w14:textId="77777777" w:rsidR="00F6670F" w:rsidRDefault="00F6670F">
          <w:pPr>
            <w:pStyle w:val="TOC2"/>
            <w:tabs>
              <w:tab w:val="left" w:pos="622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D36D94" w14:textId="77777777" w:rsidR="00F6670F" w:rsidRDefault="00F6670F">
          <w:pPr>
            <w:pStyle w:val="TOC2"/>
            <w:tabs>
              <w:tab w:val="left" w:pos="620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Fonctionnalités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A1FBD39" w14:textId="77777777" w:rsidR="00F6670F" w:rsidRDefault="00F6670F">
          <w:pPr>
            <w:pStyle w:val="TOC2"/>
            <w:tabs>
              <w:tab w:val="left" w:pos="60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Spécifications techniques : technologies retenues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EAB3AA7" w14:textId="77777777" w:rsidR="00F6670F" w:rsidRDefault="00F6670F">
          <w:pPr>
            <w:pStyle w:val="TOC2"/>
            <w:tabs>
              <w:tab w:val="left" w:pos="631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D.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Architecture de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5FF2B83" w14:textId="77777777" w:rsidR="00F6670F" w:rsidRDefault="00F6670F">
          <w:pPr>
            <w:pStyle w:val="TOC1"/>
            <w:tabs>
              <w:tab w:val="left" w:pos="489"/>
              <w:tab w:val="right" w:leader="dot" w:pos="8211"/>
            </w:tabs>
            <w:rPr>
              <w:noProof/>
            </w:rPr>
          </w:pPr>
        </w:p>
        <w:p w14:paraId="79F5F7C0" w14:textId="77777777" w:rsidR="00F6670F" w:rsidRDefault="00F6670F">
          <w:pPr>
            <w:pStyle w:val="TOC1"/>
            <w:tabs>
              <w:tab w:val="left" w:pos="48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IV.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Réalisation du projet web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C2E6DD8" w14:textId="77777777" w:rsidR="00F6670F" w:rsidRDefault="00F6670F">
          <w:pPr>
            <w:pStyle w:val="TOC2"/>
            <w:tabs>
              <w:tab w:val="left" w:pos="622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Environnement matériel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38E34A" w14:textId="77777777" w:rsidR="00F6670F" w:rsidRDefault="00F6670F">
          <w:pPr>
            <w:pStyle w:val="TOC2"/>
            <w:tabs>
              <w:tab w:val="left" w:pos="620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Environnement logiciel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D747669" w14:textId="77777777" w:rsidR="00F6670F" w:rsidRDefault="00F6670F">
          <w:pPr>
            <w:pStyle w:val="TOC2"/>
            <w:tabs>
              <w:tab w:val="left" w:pos="609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Modèle de données de l’application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7EF5C88" w14:textId="77777777" w:rsidR="00F6670F" w:rsidRDefault="00F6670F">
          <w:pPr>
            <w:pStyle w:val="TOC2"/>
            <w:tabs>
              <w:tab w:val="left" w:pos="631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D.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Initialisation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BDA4B2" w14:textId="77777777" w:rsidR="00F6670F" w:rsidRDefault="00F6670F">
          <w:pPr>
            <w:pStyle w:val="TOC2"/>
            <w:tabs>
              <w:tab w:val="left" w:pos="612"/>
              <w:tab w:val="right" w:leader="dot" w:pos="8211"/>
            </w:tabs>
            <w:rPr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E.</w:t>
          </w:r>
          <w:r>
            <w:rPr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Nos extensions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_Toc264841634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4E5AC5" w14:textId="77777777" w:rsidR="004E4A23" w:rsidRDefault="00C73EBC">
          <w:r>
            <w:fldChar w:fldCharType="end"/>
          </w:r>
        </w:p>
      </w:sdtContent>
    </w:sdt>
    <w:p w14:paraId="30FD0C9C" w14:textId="77777777" w:rsidR="00527BD0" w:rsidRDefault="00527BD0">
      <w:pPr>
        <w:rPr>
          <w:color w:val="auto"/>
        </w:rPr>
      </w:pPr>
      <w:r>
        <w:rPr>
          <w:color w:val="auto"/>
        </w:rPr>
        <w:br w:type="page"/>
      </w:r>
    </w:p>
    <w:p w14:paraId="07DB44E3" w14:textId="6A74F030" w:rsidR="003B4C9A" w:rsidRPr="003B4C9A" w:rsidRDefault="001A10A8" w:rsidP="003B4C9A">
      <w:pPr>
        <w:pStyle w:val="Heading1"/>
        <w:numPr>
          <w:ilvl w:val="0"/>
          <w:numId w:val="3"/>
        </w:numPr>
      </w:pPr>
      <w:bookmarkStart w:id="0" w:name="_Toc264841616"/>
      <w:r>
        <w:lastRenderedPageBreak/>
        <w:t>Le projet</w:t>
      </w:r>
      <w:bookmarkEnd w:id="0"/>
    </w:p>
    <w:p w14:paraId="155E8688" w14:textId="77777777" w:rsidR="001A10A8" w:rsidRDefault="001A10A8" w:rsidP="001A10A8"/>
    <w:p w14:paraId="665BC5BA" w14:textId="17E68F7E" w:rsidR="00A85650" w:rsidRDefault="00D91718" w:rsidP="00370F55">
      <w:pPr>
        <w:jc w:val="both"/>
      </w:pPr>
      <w:r>
        <w:t>La projet consiste à réaliser une application web d’évaluations de produits culturels (</w:t>
      </w:r>
      <w:r w:rsidRPr="00D91718">
        <w:t xml:space="preserve">albums de musique, films ou </w:t>
      </w:r>
      <w:proofErr w:type="spellStart"/>
      <w:r w:rsidRPr="00D91718">
        <w:t>DVDs</w:t>
      </w:r>
      <w:proofErr w:type="spellEnd"/>
      <w:r w:rsidRPr="00D91718">
        <w:t>, jeux vidéo, livres) qui propose à ses utilisateurs de donner leur avis (par des notes et des commentaires) sur de tels produits, récents ou non</w:t>
      </w:r>
      <w:r>
        <w:t>.</w:t>
      </w:r>
    </w:p>
    <w:p w14:paraId="329AAC23" w14:textId="72CA7754" w:rsidR="00887E6E" w:rsidRDefault="00A85650" w:rsidP="00370F55">
      <w:pPr>
        <w:jc w:val="both"/>
      </w:pPr>
      <w:r>
        <w:t>D’après l’</w:t>
      </w:r>
      <w:r w:rsidR="003D3AD5">
        <w:t>énoncé on</w:t>
      </w:r>
      <w:r w:rsidR="00EA771F">
        <w:t xml:space="preserve"> peut déjà distinguer des « entités » :</w:t>
      </w:r>
      <w:r w:rsidR="00D91718">
        <w:t xml:space="preserve"> </w:t>
      </w:r>
      <w:r w:rsidR="00AF7459">
        <w:t>Utilisateur, Produits culturel, Catégorie de produit, Commentaire</w:t>
      </w:r>
      <w:r w:rsidR="00EA771F">
        <w:t>.</w:t>
      </w:r>
      <w:r w:rsidR="00932AB6">
        <w:t xml:space="preserve"> Nous allons voir les différents outils et technologies utilisés pour la réalisation de l’application.</w:t>
      </w:r>
      <w:r w:rsidR="008F3C8A">
        <w:t xml:space="preserve"> Le détail de leur utilisation sera décrit dans le cœur du projet. </w:t>
      </w:r>
    </w:p>
    <w:p w14:paraId="522B7691" w14:textId="5908686B" w:rsidR="00887E6E" w:rsidRDefault="00887E6E" w:rsidP="00887E6E">
      <w:pPr>
        <w:pStyle w:val="Heading1"/>
        <w:numPr>
          <w:ilvl w:val="0"/>
          <w:numId w:val="3"/>
        </w:numPr>
      </w:pPr>
      <w:bookmarkStart w:id="1" w:name="_Toc264841617"/>
      <w:r>
        <w:t>Organisation du projet</w:t>
      </w:r>
      <w:bookmarkEnd w:id="1"/>
    </w:p>
    <w:p w14:paraId="69349EB8" w14:textId="77777777" w:rsidR="00887E6E" w:rsidRDefault="00887E6E" w:rsidP="00887E6E"/>
    <w:p w14:paraId="22B9D708" w14:textId="77777777" w:rsidR="00887E6E" w:rsidRDefault="00887E6E" w:rsidP="00887E6E">
      <w:pPr>
        <w:pStyle w:val="Heading2"/>
        <w:numPr>
          <w:ilvl w:val="0"/>
          <w:numId w:val="17"/>
        </w:numPr>
      </w:pPr>
      <w:bookmarkStart w:id="2" w:name="_Toc264841618"/>
      <w:r>
        <w:t>Organisation du travail</w:t>
      </w:r>
      <w:bookmarkEnd w:id="2"/>
    </w:p>
    <w:p w14:paraId="6AF8E34B" w14:textId="77777777" w:rsidR="00887E6E" w:rsidRDefault="00887E6E" w:rsidP="008A1A75"/>
    <w:p w14:paraId="5B3E8EAD" w14:textId="422D9F71" w:rsidR="00B10F5C" w:rsidRDefault="00B10F5C" w:rsidP="008A1A75">
      <w:r>
        <w:rPr>
          <w:rFonts w:ascii="Times New Roman" w:eastAsia="Calibri" w:hAnsi="Times New Roman"/>
          <w:sz w:val="24"/>
          <w:szCs w:val="24"/>
        </w:rPr>
        <w:t xml:space="preserve">      </w:t>
      </w:r>
      <w:r w:rsidRPr="003A6588">
        <w:rPr>
          <w:rFonts w:ascii="Times New Roman" w:eastAsia="Calibri" w:hAnsi="Times New Roman"/>
          <w:sz w:val="24"/>
          <w:szCs w:val="24"/>
        </w:rPr>
        <w:t>Le tra</w:t>
      </w:r>
      <w:r>
        <w:rPr>
          <w:rFonts w:ascii="Times New Roman" w:eastAsia="Calibri" w:hAnsi="Times New Roman"/>
          <w:sz w:val="24"/>
          <w:szCs w:val="24"/>
        </w:rPr>
        <w:t>vail a été réalisé par</w:t>
      </w:r>
      <w:r w:rsidRPr="003A6588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trois</w:t>
      </w:r>
      <w:r w:rsidRPr="003A6588">
        <w:rPr>
          <w:rFonts w:ascii="Times New Roman" w:eastAsia="Calibri" w:hAnsi="Times New Roman"/>
          <w:sz w:val="24"/>
          <w:szCs w:val="24"/>
        </w:rPr>
        <w:t xml:space="preserve"> étudiants. Tout d’abord, nous avons listé tous les termes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3A6588">
        <w:rPr>
          <w:rFonts w:ascii="Times New Roman" w:eastAsia="Calibri" w:hAnsi="Times New Roman"/>
          <w:sz w:val="24"/>
          <w:szCs w:val="24"/>
        </w:rPr>
        <w:t>spécifiques à un site de vente aux enchères, sous forme de glossaire. Cela nous a permis de mieux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3A6588">
        <w:rPr>
          <w:rFonts w:ascii="Times New Roman" w:eastAsia="Calibri" w:hAnsi="Times New Roman"/>
          <w:sz w:val="24"/>
          <w:szCs w:val="24"/>
        </w:rPr>
        <w:t>comprendre le principe d’un site de vente aux enchères. Ensuite, nous avons étudié de manière précise les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3A6588">
        <w:rPr>
          <w:rFonts w:ascii="Times New Roman" w:eastAsia="Calibri" w:hAnsi="Times New Roman"/>
          <w:sz w:val="24"/>
          <w:szCs w:val="24"/>
        </w:rPr>
        <w:t>différents outils et technologies proposés par JEE. Nous avons ainsi pu voir leurs caractéristiques et choisir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Pr="003A6588">
        <w:rPr>
          <w:rFonts w:ascii="Times New Roman" w:eastAsia="Calibri" w:hAnsi="Times New Roman"/>
          <w:sz w:val="24"/>
          <w:szCs w:val="24"/>
        </w:rPr>
        <w:t>en connaissance de cause.</w:t>
      </w:r>
      <w:r w:rsidR="00D37A66">
        <w:rPr>
          <w:rFonts w:ascii="Times New Roman" w:eastAsia="Calibri" w:hAnsi="Times New Roman"/>
          <w:sz w:val="24"/>
          <w:szCs w:val="24"/>
        </w:rPr>
        <w:t xml:space="preserve"> </w:t>
      </w:r>
      <w:r w:rsidR="00D37A66" w:rsidRPr="003A6588">
        <w:rPr>
          <w:rFonts w:ascii="Times New Roman" w:eastAsia="Calibri" w:hAnsi="Times New Roman"/>
          <w:sz w:val="24"/>
          <w:szCs w:val="24"/>
        </w:rPr>
        <w:t>A partir de</w:t>
      </w:r>
      <w:r w:rsidR="00D37A66">
        <w:rPr>
          <w:rFonts w:ascii="Times New Roman" w:eastAsia="Calibri" w:hAnsi="Times New Roman"/>
          <w:sz w:val="24"/>
          <w:szCs w:val="24"/>
        </w:rPr>
        <w:t xml:space="preserve"> </w:t>
      </w:r>
      <w:r w:rsidR="00D37A66" w:rsidRPr="003A6588">
        <w:rPr>
          <w:rFonts w:ascii="Times New Roman" w:eastAsia="Calibri" w:hAnsi="Times New Roman"/>
          <w:sz w:val="24"/>
          <w:szCs w:val="24"/>
        </w:rPr>
        <w:t>là, nous avons effectué une phase d’analyse nous permettant de cibler les besoins et fonctionnalités de</w:t>
      </w:r>
      <w:r w:rsidR="00D37A66">
        <w:rPr>
          <w:rFonts w:ascii="Times New Roman" w:eastAsia="Calibri" w:hAnsi="Times New Roman"/>
          <w:sz w:val="24"/>
          <w:szCs w:val="24"/>
        </w:rPr>
        <w:t xml:space="preserve"> </w:t>
      </w:r>
      <w:r w:rsidR="00D37A66" w:rsidRPr="003A6588">
        <w:rPr>
          <w:rFonts w:ascii="Times New Roman" w:eastAsia="Calibri" w:hAnsi="Times New Roman"/>
          <w:sz w:val="24"/>
          <w:szCs w:val="24"/>
        </w:rPr>
        <w:t>l’application. Puis nous nous sommes répartis les tâches en fonction des couches de</w:t>
      </w:r>
      <w:r w:rsidR="00D37A66">
        <w:rPr>
          <w:rFonts w:ascii="Times New Roman" w:eastAsia="Calibri" w:hAnsi="Times New Roman"/>
          <w:sz w:val="24"/>
          <w:szCs w:val="24"/>
        </w:rPr>
        <w:t xml:space="preserve"> </w:t>
      </w:r>
      <w:r w:rsidR="00D37A66" w:rsidRPr="003A6588">
        <w:rPr>
          <w:rFonts w:ascii="Times New Roman" w:eastAsia="Calibri" w:hAnsi="Times New Roman"/>
          <w:sz w:val="24"/>
          <w:szCs w:val="24"/>
        </w:rPr>
        <w:t>l’application. Après une première prise en main des outils choisis, nous avons développé l’application.</w:t>
      </w:r>
      <w:r w:rsidR="00D37A66">
        <w:rPr>
          <w:rFonts w:ascii="Times New Roman" w:eastAsia="Calibri" w:hAnsi="Times New Roman"/>
          <w:sz w:val="24"/>
          <w:szCs w:val="24"/>
        </w:rPr>
        <w:t xml:space="preserve"> </w:t>
      </w:r>
      <w:r w:rsidR="00D37A66" w:rsidRPr="003A6588">
        <w:rPr>
          <w:rFonts w:ascii="Times New Roman" w:eastAsia="Calibri" w:hAnsi="Times New Roman"/>
          <w:sz w:val="24"/>
          <w:szCs w:val="24"/>
        </w:rPr>
        <w:t>Enfin, nous</w:t>
      </w:r>
      <w:r w:rsidR="00D37A66">
        <w:rPr>
          <w:rFonts w:ascii="Times New Roman" w:eastAsia="Calibri" w:hAnsi="Times New Roman"/>
          <w:sz w:val="24"/>
          <w:szCs w:val="24"/>
        </w:rPr>
        <w:t xml:space="preserve"> </w:t>
      </w:r>
      <w:r w:rsidR="00D37A66" w:rsidRPr="003A6588">
        <w:rPr>
          <w:rFonts w:ascii="Times New Roman" w:eastAsia="Calibri" w:hAnsi="Times New Roman"/>
          <w:sz w:val="24"/>
          <w:szCs w:val="24"/>
        </w:rPr>
        <w:t>avons effectué plusieurs tests sur toutes les fonctionnalités.</w:t>
      </w:r>
      <w:r w:rsidR="00D37A66">
        <w:rPr>
          <w:rFonts w:ascii="Times New Roman" w:eastAsia="Calibri" w:hAnsi="Times New Roman"/>
          <w:sz w:val="24"/>
          <w:szCs w:val="24"/>
        </w:rPr>
        <w:t xml:space="preserve"> Pour la gestion de versions de code source, nous avons publié nos sources sur un </w:t>
      </w:r>
      <w:proofErr w:type="spellStart"/>
      <w:r w:rsidR="00D37A66">
        <w:rPr>
          <w:rFonts w:ascii="Times New Roman" w:eastAsia="Calibri" w:hAnsi="Times New Roman"/>
          <w:sz w:val="24"/>
          <w:szCs w:val="24"/>
        </w:rPr>
        <w:t>repository</w:t>
      </w:r>
      <w:proofErr w:type="spellEnd"/>
      <w:r w:rsidR="00D37A66">
        <w:rPr>
          <w:rFonts w:ascii="Times New Roman" w:eastAsia="Calibri" w:hAnsi="Times New Roman"/>
          <w:sz w:val="24"/>
          <w:szCs w:val="24"/>
        </w:rPr>
        <w:t xml:space="preserve"> « Google Project </w:t>
      </w:r>
      <w:proofErr w:type="spellStart"/>
      <w:r w:rsidR="00D37A66">
        <w:rPr>
          <w:rFonts w:ascii="Times New Roman" w:eastAsia="Calibri" w:hAnsi="Times New Roman"/>
          <w:sz w:val="24"/>
          <w:szCs w:val="24"/>
        </w:rPr>
        <w:t>Hosting</w:t>
      </w:r>
      <w:proofErr w:type="spellEnd"/>
      <w:r w:rsidR="00D37A66">
        <w:rPr>
          <w:rFonts w:ascii="Times New Roman" w:eastAsia="Calibri" w:hAnsi="Times New Roman"/>
          <w:sz w:val="24"/>
          <w:szCs w:val="24"/>
        </w:rPr>
        <w:t xml:space="preserve"> » et utilisé SVN. </w:t>
      </w:r>
    </w:p>
    <w:p w14:paraId="539E83F8" w14:textId="22F5E7FF" w:rsidR="00887E6E" w:rsidRDefault="00887E6E" w:rsidP="00887E6E">
      <w:pPr>
        <w:pStyle w:val="Heading2"/>
        <w:numPr>
          <w:ilvl w:val="0"/>
          <w:numId w:val="17"/>
        </w:numPr>
      </w:pPr>
      <w:bookmarkStart w:id="3" w:name="_Toc264841619"/>
      <w:r>
        <w:t>Présentation de l’équipe</w:t>
      </w:r>
      <w:bookmarkEnd w:id="3"/>
    </w:p>
    <w:p w14:paraId="49EE3CC7" w14:textId="77777777" w:rsidR="00887E6E" w:rsidRDefault="00887E6E" w:rsidP="008A1A75"/>
    <w:p w14:paraId="201E002F" w14:textId="03E99140" w:rsidR="003B4C9A" w:rsidRPr="00887E6E" w:rsidRDefault="009C0A73" w:rsidP="00F63447">
      <w:pPr>
        <w:pStyle w:val="Heading2"/>
        <w:numPr>
          <w:ilvl w:val="0"/>
          <w:numId w:val="15"/>
        </w:numPr>
        <w:rPr>
          <w:sz w:val="24"/>
          <w:szCs w:val="24"/>
        </w:rPr>
      </w:pPr>
      <w:bookmarkStart w:id="4" w:name="_Toc264841407"/>
      <w:bookmarkStart w:id="5" w:name="_Toc264841620"/>
      <w:r w:rsidRPr="00887E6E">
        <w:rPr>
          <w:sz w:val="24"/>
          <w:szCs w:val="24"/>
        </w:rPr>
        <w:t>Anas AOUAD</w:t>
      </w:r>
      <w:bookmarkEnd w:id="4"/>
      <w:bookmarkEnd w:id="5"/>
    </w:p>
    <w:p w14:paraId="40C220DD" w14:textId="55864D7B" w:rsidR="000120B3" w:rsidRDefault="007401A4" w:rsidP="000120B3">
      <w:pPr>
        <w:rPr>
          <w:sz w:val="24"/>
          <w:szCs w:val="24"/>
        </w:rPr>
      </w:pPr>
      <w:r>
        <w:t>//FAIRE UNE PRESENTATION PERSONELLE DE ANAS</w:t>
      </w:r>
      <w:r w:rsidR="00781096">
        <w:br/>
      </w:r>
      <w:bookmarkStart w:id="6" w:name="_Toc264841408"/>
      <w:bookmarkStart w:id="7" w:name="_Toc264841621"/>
    </w:p>
    <w:p w14:paraId="1C1A4C73" w14:textId="77777777" w:rsidR="000120B3" w:rsidRDefault="009C0A73" w:rsidP="000120B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120B3">
        <w:rPr>
          <w:sz w:val="24"/>
          <w:szCs w:val="24"/>
        </w:rPr>
        <w:t xml:space="preserve">Mamadou BAH </w:t>
      </w:r>
      <w:proofErr w:type="spellStart"/>
      <w:r w:rsidRPr="000120B3">
        <w:rPr>
          <w:sz w:val="24"/>
          <w:szCs w:val="24"/>
        </w:rPr>
        <w:t>Sarifou</w:t>
      </w:r>
      <w:bookmarkEnd w:id="6"/>
      <w:bookmarkEnd w:id="7"/>
      <w:proofErr w:type="spellEnd"/>
    </w:p>
    <w:p w14:paraId="4C18817D" w14:textId="37F39FA2" w:rsidR="009E20FF" w:rsidRDefault="007401A4" w:rsidP="000120B3">
      <w:pPr>
        <w:pStyle w:val="ListParagraph"/>
        <w:ind w:left="0"/>
        <w:rPr>
          <w:sz w:val="24"/>
          <w:szCs w:val="24"/>
        </w:rPr>
      </w:pPr>
      <w:r>
        <w:t>//FAIRE UNE PRESENTATION PERSONELLE DE SARIF</w:t>
      </w:r>
      <w:r w:rsidR="00781096">
        <w:br/>
      </w:r>
      <w:bookmarkStart w:id="8" w:name="_Toc264841409"/>
      <w:bookmarkStart w:id="9" w:name="_Toc264841622"/>
    </w:p>
    <w:p w14:paraId="3B4EAE62" w14:textId="77777777" w:rsidR="000120B3" w:rsidRDefault="000120B3" w:rsidP="000120B3">
      <w:pPr>
        <w:pStyle w:val="ListParagraph"/>
        <w:ind w:left="0"/>
        <w:rPr>
          <w:sz w:val="24"/>
          <w:szCs w:val="24"/>
        </w:rPr>
      </w:pPr>
    </w:p>
    <w:p w14:paraId="3CB2A87A" w14:textId="77777777" w:rsidR="000120B3" w:rsidRDefault="000120B3" w:rsidP="000120B3">
      <w:pPr>
        <w:pStyle w:val="ListParagraph"/>
        <w:ind w:left="0"/>
        <w:rPr>
          <w:sz w:val="24"/>
          <w:szCs w:val="24"/>
        </w:rPr>
      </w:pPr>
    </w:p>
    <w:p w14:paraId="2CF633AB" w14:textId="77777777" w:rsidR="000120B3" w:rsidRPr="000120B3" w:rsidRDefault="000120B3" w:rsidP="000120B3">
      <w:pPr>
        <w:pStyle w:val="ListParagraph"/>
        <w:ind w:left="0"/>
        <w:rPr>
          <w:sz w:val="24"/>
          <w:szCs w:val="24"/>
        </w:rPr>
      </w:pPr>
    </w:p>
    <w:p w14:paraId="0FB2C64C" w14:textId="77777777" w:rsidR="000120B3" w:rsidRDefault="009C0A73" w:rsidP="000120B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120B3">
        <w:rPr>
          <w:sz w:val="24"/>
          <w:szCs w:val="24"/>
        </w:rPr>
        <w:lastRenderedPageBreak/>
        <w:t>Shazad KHAN</w:t>
      </w:r>
      <w:bookmarkEnd w:id="8"/>
      <w:bookmarkEnd w:id="9"/>
    </w:p>
    <w:p w14:paraId="0FDA0DC3" w14:textId="77777777" w:rsidR="000120B3" w:rsidRDefault="000120B3" w:rsidP="000120B3">
      <w:pPr>
        <w:pStyle w:val="ListParagraph"/>
        <w:ind w:left="0"/>
        <w:rPr>
          <w:sz w:val="24"/>
          <w:szCs w:val="24"/>
        </w:rPr>
      </w:pPr>
    </w:p>
    <w:p w14:paraId="5CBD0D89" w14:textId="586E059C" w:rsidR="002E4EC8" w:rsidRPr="000120B3" w:rsidRDefault="002E4EC8" w:rsidP="000120B3">
      <w:pPr>
        <w:pStyle w:val="ListParagraph"/>
        <w:ind w:left="0"/>
        <w:rPr>
          <w:sz w:val="24"/>
          <w:szCs w:val="24"/>
        </w:rPr>
      </w:pPr>
      <w:r w:rsidRPr="000120B3">
        <w:rPr>
          <w:rFonts w:ascii="Times New Roman" w:hAnsi="Times New Roman"/>
          <w:sz w:val="24"/>
          <w:szCs w:val="24"/>
        </w:rPr>
        <w:t xml:space="preserve">Suite à un DUT Informatique au CNAM ainsi qu’une Licence ACSID et une expérience de trois ans </w:t>
      </w:r>
      <w:r w:rsidR="005A39A9" w:rsidRPr="000120B3">
        <w:rPr>
          <w:rFonts w:ascii="Times New Roman" w:hAnsi="Times New Roman"/>
          <w:sz w:val="24"/>
          <w:szCs w:val="24"/>
        </w:rPr>
        <w:t>en programmation de site web et d’administration de parc informatique</w:t>
      </w:r>
      <w:r w:rsidR="005A39A9" w:rsidRPr="000120B3">
        <w:rPr>
          <w:rFonts w:ascii="Times New Roman" w:hAnsi="Times New Roman"/>
          <w:sz w:val="24"/>
          <w:szCs w:val="24"/>
        </w:rPr>
        <w:t xml:space="preserve"> </w:t>
      </w:r>
      <w:r w:rsidR="005A39A9" w:rsidRPr="000120B3">
        <w:rPr>
          <w:rFonts w:ascii="Times New Roman" w:hAnsi="Times New Roman"/>
          <w:sz w:val="24"/>
          <w:szCs w:val="24"/>
        </w:rPr>
        <w:t>chez CAHOUET</w:t>
      </w:r>
      <w:r w:rsidR="005A39A9" w:rsidRPr="000120B3">
        <w:rPr>
          <w:rFonts w:ascii="Times New Roman" w:hAnsi="Times New Roman"/>
          <w:sz w:val="24"/>
          <w:szCs w:val="24"/>
        </w:rPr>
        <w:t xml:space="preserve">, spécialisé dans la vente de matériels de régulation de pression pour les fluides (gaz et liquides), </w:t>
      </w:r>
      <w:r w:rsidRPr="000120B3">
        <w:rPr>
          <w:rFonts w:ascii="Times New Roman" w:hAnsi="Times New Roman"/>
          <w:sz w:val="24"/>
          <w:szCs w:val="24"/>
        </w:rPr>
        <w:t xml:space="preserve">il a </w:t>
      </w:r>
      <w:r w:rsidR="005A39A9" w:rsidRPr="000120B3">
        <w:rPr>
          <w:rFonts w:ascii="Times New Roman" w:hAnsi="Times New Roman"/>
          <w:sz w:val="24"/>
          <w:szCs w:val="24"/>
        </w:rPr>
        <w:t>continué</w:t>
      </w:r>
      <w:r w:rsidRPr="000120B3">
        <w:rPr>
          <w:rFonts w:ascii="Times New Roman" w:hAnsi="Times New Roman"/>
          <w:sz w:val="24"/>
          <w:szCs w:val="24"/>
        </w:rPr>
        <w:t xml:space="preserve"> l’INSTA pour approfondir ses connaissances et </w:t>
      </w:r>
      <w:r w:rsidR="005A39A9" w:rsidRPr="000120B3">
        <w:rPr>
          <w:rFonts w:ascii="Times New Roman" w:hAnsi="Times New Roman"/>
          <w:sz w:val="24"/>
          <w:szCs w:val="24"/>
        </w:rPr>
        <w:t>a ensuite rejoint le Master 2 STL à l’UPMC tout en continuant</w:t>
      </w:r>
      <w:r w:rsidRPr="000120B3">
        <w:rPr>
          <w:rFonts w:ascii="Times New Roman" w:hAnsi="Times New Roman"/>
          <w:sz w:val="24"/>
          <w:szCs w:val="24"/>
        </w:rPr>
        <w:t xml:space="preserve"> sa mission chez CAHOUET.</w:t>
      </w:r>
      <w:bookmarkStart w:id="10" w:name="_GoBack"/>
      <w:bookmarkEnd w:id="10"/>
    </w:p>
    <w:p w14:paraId="1BF6EB9D" w14:textId="77777777" w:rsidR="00887E6E" w:rsidRPr="008A1A75" w:rsidRDefault="00887E6E" w:rsidP="008A1A75"/>
    <w:p w14:paraId="6526F24E" w14:textId="5685FCAB" w:rsidR="008A1A75" w:rsidRDefault="008A1A75" w:rsidP="008A1A75">
      <w:pPr>
        <w:pStyle w:val="Heading2"/>
        <w:numPr>
          <w:ilvl w:val="0"/>
          <w:numId w:val="17"/>
        </w:numPr>
      </w:pPr>
      <w:bookmarkStart w:id="11" w:name="_Toc264841623"/>
      <w:r>
        <w:t>Choix des outils de développement</w:t>
      </w:r>
      <w:bookmarkEnd w:id="11"/>
    </w:p>
    <w:p w14:paraId="3C92C3E6" w14:textId="181B1C26" w:rsidR="008A1A75" w:rsidRDefault="008A1A75" w:rsidP="00887E6E">
      <w:pPr>
        <w:pStyle w:val="Heading2"/>
      </w:pPr>
    </w:p>
    <w:p w14:paraId="37A7063B" w14:textId="77777777" w:rsidR="008926D7" w:rsidRDefault="008926D7" w:rsidP="008926D7"/>
    <w:p w14:paraId="1DA6E724" w14:textId="77777777" w:rsidR="008926D7" w:rsidRDefault="008926D7" w:rsidP="008926D7"/>
    <w:p w14:paraId="26FE2486" w14:textId="77777777" w:rsidR="008926D7" w:rsidRDefault="008926D7" w:rsidP="008926D7"/>
    <w:p w14:paraId="08EDB353" w14:textId="77777777" w:rsidR="007000A0" w:rsidRPr="008926D7" w:rsidRDefault="007000A0" w:rsidP="008926D7"/>
    <w:p w14:paraId="58FAA5C9" w14:textId="062D893F" w:rsidR="00887E6E" w:rsidRDefault="00887E6E" w:rsidP="00887E6E">
      <w:pPr>
        <w:pStyle w:val="Heading1"/>
        <w:numPr>
          <w:ilvl w:val="0"/>
          <w:numId w:val="3"/>
        </w:numPr>
      </w:pPr>
      <w:bookmarkStart w:id="12" w:name="_Toc264841624"/>
      <w:r>
        <w:t>Analyse des besoins et spécifications du projet</w:t>
      </w:r>
      <w:bookmarkEnd w:id="12"/>
    </w:p>
    <w:p w14:paraId="6AB9A293" w14:textId="77777777" w:rsidR="00887E6E" w:rsidRDefault="00887E6E" w:rsidP="00887E6E"/>
    <w:p w14:paraId="25B39C96" w14:textId="63DAE20C" w:rsidR="008926D7" w:rsidRDefault="008926D7" w:rsidP="008926D7">
      <w:pPr>
        <w:pStyle w:val="Heading2"/>
        <w:numPr>
          <w:ilvl w:val="0"/>
          <w:numId w:val="20"/>
        </w:numPr>
      </w:pPr>
      <w:bookmarkStart w:id="13" w:name="_Toc264841625"/>
      <w:r>
        <w:t>Besoins</w:t>
      </w:r>
      <w:bookmarkEnd w:id="13"/>
    </w:p>
    <w:p w14:paraId="632CDA01" w14:textId="77777777" w:rsidR="008926D7" w:rsidRPr="008926D7" w:rsidRDefault="008926D7" w:rsidP="008926D7"/>
    <w:p w14:paraId="2CA8CF7E" w14:textId="3CCEF366" w:rsidR="008926D7" w:rsidRDefault="008926D7" w:rsidP="008926D7">
      <w:pPr>
        <w:pStyle w:val="Heading2"/>
        <w:numPr>
          <w:ilvl w:val="0"/>
          <w:numId w:val="20"/>
        </w:numPr>
      </w:pPr>
      <w:bookmarkStart w:id="14" w:name="_Toc264841626"/>
      <w:r>
        <w:t>Fonctionnalités</w:t>
      </w:r>
      <w:bookmarkEnd w:id="14"/>
    </w:p>
    <w:p w14:paraId="3751F158" w14:textId="77777777" w:rsidR="007000A0" w:rsidRPr="007000A0" w:rsidRDefault="007000A0" w:rsidP="007000A0"/>
    <w:p w14:paraId="3E6EAF90" w14:textId="0242377D" w:rsidR="007000A0" w:rsidRDefault="007000A0" w:rsidP="007000A0">
      <w:pPr>
        <w:pStyle w:val="Heading2"/>
        <w:numPr>
          <w:ilvl w:val="0"/>
          <w:numId w:val="20"/>
        </w:numPr>
      </w:pPr>
      <w:bookmarkStart w:id="15" w:name="_Toc264841627"/>
      <w:r>
        <w:t>Spécifications techniques</w:t>
      </w:r>
      <w:r w:rsidR="007478DC">
        <w:t> : technologies retenues</w:t>
      </w:r>
      <w:bookmarkEnd w:id="15"/>
    </w:p>
    <w:p w14:paraId="528E2019" w14:textId="508346C7" w:rsidR="008926D7" w:rsidRDefault="002662FF" w:rsidP="00887E6E">
      <w:r>
        <w:t>= JEE/</w:t>
      </w:r>
      <w:proofErr w:type="spellStart"/>
      <w:r>
        <w:t>AppEngine</w:t>
      </w:r>
      <w:proofErr w:type="spellEnd"/>
      <w:r w:rsidR="007478DC">
        <w:t xml:space="preserve">/HTML 5/ JSP / CSS3 / JS / JQUERY / </w:t>
      </w:r>
      <w:proofErr w:type="spellStart"/>
      <w:r w:rsidR="007478DC">
        <w:t>RestFull</w:t>
      </w:r>
      <w:proofErr w:type="spellEnd"/>
      <w:r w:rsidR="007478DC">
        <w:t xml:space="preserve"> </w:t>
      </w:r>
    </w:p>
    <w:p w14:paraId="3B126B74" w14:textId="77777777" w:rsidR="002662FF" w:rsidRDefault="002662FF" w:rsidP="002662FF">
      <w:pPr>
        <w:pStyle w:val="ListParagraph"/>
        <w:numPr>
          <w:ilvl w:val="0"/>
          <w:numId w:val="12"/>
        </w:numPr>
        <w:jc w:val="both"/>
        <w:rPr>
          <w:u w:val="single"/>
        </w:rPr>
      </w:pPr>
      <w:r>
        <w:rPr>
          <w:u w:val="single"/>
        </w:rPr>
        <w:t xml:space="preserve">Eclipse JEE </w:t>
      </w:r>
      <w:r w:rsidRPr="0081032D">
        <w:rPr>
          <w:u w:val="single"/>
        </w:rPr>
        <w:t>:</w:t>
      </w:r>
    </w:p>
    <w:p w14:paraId="4CB125D8" w14:textId="77777777" w:rsidR="002662FF" w:rsidRDefault="002662FF" w:rsidP="002662FF">
      <w:pPr>
        <w:jc w:val="both"/>
      </w:pPr>
      <w:r>
        <w:t xml:space="preserve">Environnement de développement optimisé pour les applications web </w:t>
      </w:r>
      <w:proofErr w:type="spellStart"/>
      <w:r>
        <w:t>developpés</w:t>
      </w:r>
      <w:proofErr w:type="spellEnd"/>
      <w:r>
        <w:t xml:space="preserve"> en  JEE.</w:t>
      </w:r>
    </w:p>
    <w:p w14:paraId="4305AE1A" w14:textId="77777777" w:rsidR="002662FF" w:rsidRDefault="002662FF" w:rsidP="002662FF">
      <w:pPr>
        <w:pStyle w:val="ListParagraph"/>
        <w:numPr>
          <w:ilvl w:val="0"/>
          <w:numId w:val="12"/>
        </w:numPr>
        <w:jc w:val="both"/>
        <w:rPr>
          <w:u w:val="single"/>
        </w:rPr>
      </w:pPr>
      <w:r>
        <w:rPr>
          <w:u w:val="single"/>
        </w:rPr>
        <w:t xml:space="preserve">Google </w:t>
      </w:r>
      <w:proofErr w:type="spellStart"/>
      <w:r>
        <w:rPr>
          <w:u w:val="single"/>
        </w:rPr>
        <w:t>AppEngine</w:t>
      </w:r>
      <w:proofErr w:type="spellEnd"/>
      <w:r>
        <w:rPr>
          <w:u w:val="single"/>
        </w:rPr>
        <w:t xml:space="preserve"> Server 1.9.5 </w:t>
      </w:r>
      <w:r w:rsidRPr="0081032D">
        <w:rPr>
          <w:u w:val="single"/>
        </w:rPr>
        <w:t>:</w:t>
      </w:r>
    </w:p>
    <w:p w14:paraId="4BF50518" w14:textId="77777777" w:rsidR="002662FF" w:rsidRDefault="002662FF" w:rsidP="002662FF">
      <w:pPr>
        <w:jc w:val="both"/>
      </w:pPr>
      <w:r>
        <w:t>Plateforme d’hébergement d’applications web basé sur les serveurs de Google, supportant le langage Java.</w:t>
      </w:r>
    </w:p>
    <w:p w14:paraId="11D147E8" w14:textId="47A3FD22" w:rsidR="002662FF" w:rsidRDefault="002662FF" w:rsidP="002662FF">
      <w:pPr>
        <w:pStyle w:val="ListParagraph"/>
        <w:numPr>
          <w:ilvl w:val="0"/>
          <w:numId w:val="12"/>
        </w:numPr>
        <w:jc w:val="both"/>
      </w:pPr>
      <w:r>
        <w:t>SVN</w:t>
      </w:r>
      <w:r w:rsidR="00831F31">
        <w:t xml:space="preserve"> + schéma </w:t>
      </w:r>
      <w:proofErr w:type="spellStart"/>
      <w:r w:rsidR="00831F31">
        <w:t>svn</w:t>
      </w:r>
      <w:proofErr w:type="spellEnd"/>
    </w:p>
    <w:p w14:paraId="24C04F1F" w14:textId="77777777" w:rsidR="002662FF" w:rsidRDefault="002662FF" w:rsidP="002662FF">
      <w:pPr>
        <w:pStyle w:val="ListParagraph"/>
        <w:ind w:left="1080"/>
        <w:jc w:val="both"/>
      </w:pPr>
    </w:p>
    <w:p w14:paraId="5C28C719" w14:textId="5034C345" w:rsidR="005A5F7A" w:rsidRDefault="002662FF" w:rsidP="005A5F7A">
      <w:pPr>
        <w:pStyle w:val="ListParagraph"/>
        <w:numPr>
          <w:ilvl w:val="0"/>
          <w:numId w:val="12"/>
        </w:numPr>
        <w:jc w:val="both"/>
      </w:pPr>
      <w:r>
        <w:lastRenderedPageBreak/>
        <w:t>MAVEN</w:t>
      </w:r>
      <w:r w:rsidR="005A5F7A">
        <w:br/>
      </w:r>
    </w:p>
    <w:p w14:paraId="59D1AEB9" w14:textId="524BC645" w:rsidR="005A5F7A" w:rsidRDefault="005A5F7A" w:rsidP="00887E6E">
      <w:pPr>
        <w:pStyle w:val="ListParagraph"/>
        <w:numPr>
          <w:ilvl w:val="0"/>
          <w:numId w:val="12"/>
        </w:numPr>
        <w:jc w:val="both"/>
      </w:pPr>
      <w:r>
        <w:t xml:space="preserve">API </w:t>
      </w:r>
      <w:proofErr w:type="spellStart"/>
      <w:r>
        <w:t>Restfull</w:t>
      </w:r>
      <w:proofErr w:type="spellEnd"/>
    </w:p>
    <w:p w14:paraId="3023AE42" w14:textId="77777777" w:rsidR="0053169C" w:rsidRDefault="0053169C" w:rsidP="0053169C">
      <w:pPr>
        <w:jc w:val="both"/>
      </w:pPr>
    </w:p>
    <w:p w14:paraId="21D3222B" w14:textId="11420988" w:rsidR="001A10A8" w:rsidRPr="0053169C" w:rsidRDefault="0053169C" w:rsidP="0053169C">
      <w:pPr>
        <w:pStyle w:val="Heading2"/>
        <w:numPr>
          <w:ilvl w:val="0"/>
          <w:numId w:val="20"/>
        </w:numPr>
      </w:pPr>
      <w:bookmarkStart w:id="16" w:name="_Toc264841628"/>
      <w:r>
        <w:t>Architecture de l’application</w:t>
      </w:r>
      <w:bookmarkEnd w:id="16"/>
    </w:p>
    <w:p w14:paraId="22433FA7" w14:textId="77777777" w:rsidR="007000A0" w:rsidRDefault="007000A0" w:rsidP="007000A0">
      <w:pPr>
        <w:jc w:val="both"/>
      </w:pPr>
    </w:p>
    <w:p w14:paraId="66CE3F1C" w14:textId="77777777" w:rsidR="007000A0" w:rsidRDefault="007000A0" w:rsidP="007000A0">
      <w:pPr>
        <w:jc w:val="both"/>
      </w:pPr>
      <w:r>
        <w:t xml:space="preserve">L’architecture JEE utilise le pattern reconnu MVC qui sépare l’application en 3 couches distinctes : </w:t>
      </w:r>
    </w:p>
    <w:p w14:paraId="1157F472" w14:textId="77777777" w:rsidR="007000A0" w:rsidRDefault="007000A0" w:rsidP="007000A0">
      <w:pPr>
        <w:pStyle w:val="ListParagraph"/>
        <w:numPr>
          <w:ilvl w:val="0"/>
          <w:numId w:val="13"/>
        </w:numPr>
        <w:jc w:val="both"/>
      </w:pPr>
      <w:r>
        <w:rPr>
          <w:i/>
        </w:rPr>
        <w:t>Le M</w:t>
      </w:r>
      <w:r w:rsidRPr="003674F6">
        <w:rPr>
          <w:i/>
        </w:rPr>
        <w:t>odèle</w:t>
      </w:r>
      <w:r>
        <w:t xml:space="preserve"> qui contient la logique de l’application, il peut accéder à une base de données pour la persistance. </w:t>
      </w:r>
    </w:p>
    <w:p w14:paraId="76497E58" w14:textId="77777777" w:rsidR="007000A0" w:rsidRDefault="007000A0" w:rsidP="007000A0">
      <w:pPr>
        <w:pStyle w:val="ListParagraph"/>
        <w:numPr>
          <w:ilvl w:val="0"/>
          <w:numId w:val="13"/>
        </w:numPr>
        <w:jc w:val="both"/>
      </w:pPr>
      <w:r w:rsidRPr="00D97BF9">
        <w:rPr>
          <w:i/>
        </w:rPr>
        <w:t>La Vue</w:t>
      </w:r>
      <w:r>
        <w:t xml:space="preserve"> qui est la partie chargée de la présentation (IHM)</w:t>
      </w:r>
    </w:p>
    <w:p w14:paraId="7C80FA5D" w14:textId="77777777" w:rsidR="007000A0" w:rsidRDefault="007000A0" w:rsidP="007000A0">
      <w:pPr>
        <w:pStyle w:val="ListParagraph"/>
        <w:numPr>
          <w:ilvl w:val="0"/>
          <w:numId w:val="13"/>
        </w:numPr>
        <w:jc w:val="both"/>
      </w:pPr>
      <w:r w:rsidRPr="00D97BF9">
        <w:rPr>
          <w:i/>
        </w:rPr>
        <w:t>Le Contrôleur</w:t>
      </w:r>
      <w:r>
        <w:t xml:space="preserve"> qui gère la synchronisation entre la vue et le modèle, réagit à l’action de l’utilisateur met à jour le modèle et informe la vue des modifications.</w:t>
      </w:r>
    </w:p>
    <w:p w14:paraId="7F7A0AF9" w14:textId="7CAF99F6" w:rsidR="008E414B" w:rsidRDefault="008E414B" w:rsidP="008E414B">
      <w:r>
        <w:t>=schéma de l’architecture de l’appli</w:t>
      </w:r>
    </w:p>
    <w:p w14:paraId="6F0D52B0" w14:textId="2B290BA1" w:rsidR="002B0EA4" w:rsidRDefault="0036064F" w:rsidP="001A10A8">
      <w:r>
        <w:sym w:font="Wingdings" w:char="F0E8"/>
      </w:r>
      <w:r>
        <w:t xml:space="preserve"> </w:t>
      </w:r>
      <w:proofErr w:type="gramStart"/>
      <w:r w:rsidR="007000A0">
        <w:t>schéma</w:t>
      </w:r>
      <w:proofErr w:type="gramEnd"/>
      <w:r w:rsidR="007000A0">
        <w:t xml:space="preserve"> appli </w:t>
      </w:r>
      <w:r>
        <w:t>en ligne</w:t>
      </w:r>
      <w:r w:rsidR="007000A0">
        <w:t xml:space="preserve"> (</w:t>
      </w:r>
      <w:proofErr w:type="spellStart"/>
      <w:r w:rsidR="007000A0">
        <w:t>GAPPEngine</w:t>
      </w:r>
      <w:proofErr w:type="spellEnd"/>
      <w:r w:rsidR="007000A0">
        <w:t xml:space="preserve">) </w:t>
      </w:r>
      <w:r w:rsidR="009A2FDB">
        <w:t xml:space="preserve">+ </w:t>
      </w:r>
      <w:proofErr w:type="spellStart"/>
      <w:r w:rsidR="009A2FDB">
        <w:t>Cron</w:t>
      </w:r>
      <w:proofErr w:type="spellEnd"/>
      <w:r w:rsidR="009A2FDB">
        <w:t xml:space="preserve"> tâche planifié en fond</w:t>
      </w:r>
      <w:r w:rsidR="007000A0">
        <w:t xml:space="preserve">+ Architecture Servlet JSP </w:t>
      </w:r>
      <w:r w:rsidR="007478DC">
        <w:t xml:space="preserve">+ récupération </w:t>
      </w:r>
      <w:proofErr w:type="spellStart"/>
      <w:r w:rsidR="007478DC">
        <w:t>restfull</w:t>
      </w:r>
      <w:proofErr w:type="spellEnd"/>
      <w:r w:rsidR="007478DC">
        <w:t xml:space="preserve"> api </w:t>
      </w:r>
      <w:proofErr w:type="spellStart"/>
      <w:r w:rsidR="007478DC">
        <w:t>tomato</w:t>
      </w:r>
      <w:proofErr w:type="spellEnd"/>
    </w:p>
    <w:p w14:paraId="5782A1F2" w14:textId="3EEBEEEB" w:rsidR="0092294C" w:rsidRDefault="00E627EA" w:rsidP="00E627EA">
      <w:pPr>
        <w:pStyle w:val="Heading1"/>
        <w:numPr>
          <w:ilvl w:val="0"/>
          <w:numId w:val="3"/>
        </w:numPr>
      </w:pPr>
      <w:bookmarkStart w:id="17" w:name="_Toc264841629"/>
      <w:r>
        <w:t>Réalisation</w:t>
      </w:r>
      <w:r w:rsidR="008D61C4">
        <w:t xml:space="preserve"> du projet web</w:t>
      </w:r>
      <w:bookmarkEnd w:id="17"/>
    </w:p>
    <w:p w14:paraId="498B9C7A" w14:textId="77777777" w:rsidR="008D1371" w:rsidRDefault="008D1371" w:rsidP="0092294C"/>
    <w:p w14:paraId="367EC73E" w14:textId="3121A374" w:rsidR="005A5F7A" w:rsidRDefault="005A5F7A" w:rsidP="005A5F7A">
      <w:pPr>
        <w:pStyle w:val="Heading2"/>
        <w:numPr>
          <w:ilvl w:val="0"/>
          <w:numId w:val="21"/>
        </w:numPr>
      </w:pPr>
      <w:bookmarkStart w:id="18" w:name="_Toc264841630"/>
      <w:r>
        <w:t>Environnement matériel</w:t>
      </w:r>
      <w:bookmarkEnd w:id="18"/>
    </w:p>
    <w:p w14:paraId="3C1FF5B3" w14:textId="77777777" w:rsidR="005A5F7A" w:rsidRDefault="005A5F7A" w:rsidP="005A5F7A"/>
    <w:p w14:paraId="5696978D" w14:textId="6A40F082" w:rsidR="009E20FF" w:rsidRDefault="009E20FF" w:rsidP="009E20FF">
      <w:r>
        <w:t>Shazad KHAN :</w:t>
      </w:r>
      <w:r w:rsidRPr="009E20FF">
        <w:t xml:space="preserve"> </w:t>
      </w:r>
      <w:r>
        <w:t xml:space="preserve">Système d’exploitation : Mac OSX </w:t>
      </w:r>
      <w:proofErr w:type="spellStart"/>
      <w:r>
        <w:t>Mavericks</w:t>
      </w:r>
      <w:proofErr w:type="spellEnd"/>
      <w:r>
        <w:t xml:space="preserve"> 10.9</w:t>
      </w:r>
    </w:p>
    <w:p w14:paraId="13BA0292" w14:textId="77777777" w:rsidR="009E20FF" w:rsidRDefault="009E20FF" w:rsidP="009E20FF">
      <w:proofErr w:type="spellStart"/>
      <w:r>
        <w:t>Sarifou</w:t>
      </w:r>
      <w:proofErr w:type="spellEnd"/>
      <w:r>
        <w:t xml:space="preserve"> BAH : </w:t>
      </w:r>
      <w:r>
        <w:t xml:space="preserve">Système d’exploitation : Mac OSX </w:t>
      </w:r>
      <w:proofErr w:type="spellStart"/>
      <w:r>
        <w:t>Mavericks</w:t>
      </w:r>
      <w:proofErr w:type="spellEnd"/>
      <w:r>
        <w:t xml:space="preserve"> 10.9</w:t>
      </w:r>
    </w:p>
    <w:p w14:paraId="33AD3E65" w14:textId="4FA54E4F" w:rsidR="009E20FF" w:rsidRPr="005A5F7A" w:rsidRDefault="009E20FF" w:rsidP="005A5F7A"/>
    <w:p w14:paraId="073584E8" w14:textId="325217C1" w:rsidR="005A5F7A" w:rsidRDefault="005A5F7A" w:rsidP="005A5F7A">
      <w:pPr>
        <w:pStyle w:val="Heading2"/>
        <w:numPr>
          <w:ilvl w:val="0"/>
          <w:numId w:val="21"/>
        </w:numPr>
      </w:pPr>
      <w:bookmarkStart w:id="19" w:name="_Toc264841631"/>
      <w:r>
        <w:t>Environnement logiciel</w:t>
      </w:r>
      <w:bookmarkEnd w:id="19"/>
    </w:p>
    <w:p w14:paraId="2B386278" w14:textId="77777777" w:rsidR="005A5F7A" w:rsidRDefault="005A5F7A" w:rsidP="005A5F7A"/>
    <w:p w14:paraId="43470E1F" w14:textId="77777777" w:rsidR="005904F1" w:rsidRPr="005A5F7A" w:rsidRDefault="005904F1" w:rsidP="005A5F7A"/>
    <w:p w14:paraId="70170453" w14:textId="540609ED" w:rsidR="005A5F7A" w:rsidRDefault="005A5F7A" w:rsidP="005A5F7A">
      <w:pPr>
        <w:pStyle w:val="Heading2"/>
        <w:numPr>
          <w:ilvl w:val="0"/>
          <w:numId w:val="21"/>
        </w:numPr>
      </w:pPr>
      <w:bookmarkStart w:id="20" w:name="_Toc264841632"/>
      <w:r>
        <w:t>Modèle de donnée</w:t>
      </w:r>
      <w:r w:rsidR="007D0AAE">
        <w:t>s</w:t>
      </w:r>
      <w:r>
        <w:t xml:space="preserve"> de l’application</w:t>
      </w:r>
      <w:bookmarkEnd w:id="20"/>
    </w:p>
    <w:p w14:paraId="4F9CD466" w14:textId="77777777" w:rsidR="00B13932" w:rsidRDefault="00B13932" w:rsidP="00B13932">
      <w:pPr>
        <w:pStyle w:val="Heading2"/>
        <w:rPr>
          <w:rFonts w:asciiTheme="minorHAnsi" w:eastAsiaTheme="minorEastAsia" w:hAnsiTheme="minorHAnsi" w:cstheme="minorBidi"/>
          <w:sz w:val="22"/>
          <w:szCs w:val="20"/>
        </w:rPr>
      </w:pPr>
    </w:p>
    <w:p w14:paraId="51AF849B" w14:textId="77777777" w:rsidR="007D0AAE" w:rsidRPr="007D0AAE" w:rsidRDefault="007D0AAE" w:rsidP="007D0AAE"/>
    <w:p w14:paraId="6A156423" w14:textId="77777777" w:rsidR="007D0AAE" w:rsidRDefault="007D0AAE" w:rsidP="007D0AAE">
      <w:pPr>
        <w:pStyle w:val="Heading2"/>
        <w:numPr>
          <w:ilvl w:val="0"/>
          <w:numId w:val="21"/>
        </w:numPr>
      </w:pPr>
      <w:bookmarkStart w:id="21" w:name="_Toc264841633"/>
      <w:r>
        <w:t>Initialisation du projet</w:t>
      </w:r>
      <w:bookmarkEnd w:id="21"/>
    </w:p>
    <w:p w14:paraId="2028C133" w14:textId="77777777" w:rsidR="00B13932" w:rsidRDefault="00B13932" w:rsidP="00B13932">
      <w:pPr>
        <w:jc w:val="both"/>
      </w:pPr>
    </w:p>
    <w:p w14:paraId="634E5263" w14:textId="3FFB19D9" w:rsidR="007D0AAE" w:rsidRDefault="00855B4A" w:rsidP="007D0AAE">
      <w:pPr>
        <w:jc w:val="both"/>
      </w:pPr>
      <w:r>
        <w:lastRenderedPageBreak/>
        <w:t xml:space="preserve">Pour démarrer le projet, on </w:t>
      </w:r>
      <w:r w:rsidR="00E56492">
        <w:t>crée un projet de type « </w:t>
      </w:r>
      <w:proofErr w:type="spellStart"/>
      <w:r w:rsidR="00E56492">
        <w:t>Maven</w:t>
      </w:r>
      <w:proofErr w:type="spellEnd"/>
      <w:r w:rsidR="00E56492">
        <w:t xml:space="preserve"> » </w:t>
      </w:r>
      <w:r w:rsidR="00133018">
        <w:t>avec l’</w:t>
      </w:r>
      <w:r w:rsidR="003A40BB">
        <w:t>archétype</w:t>
      </w:r>
      <w:r w:rsidR="00133018">
        <w:t xml:space="preserve"> </w:t>
      </w:r>
      <w:r w:rsidR="00133018" w:rsidRPr="00133018">
        <w:rPr>
          <w:i/>
        </w:rPr>
        <w:t>« </w:t>
      </w:r>
      <w:r w:rsidR="00931B77">
        <w:rPr>
          <w:i/>
        </w:rPr>
        <w:t>A REMPLIR</w:t>
      </w:r>
      <w:r w:rsidR="001B6761" w:rsidRPr="00133018">
        <w:rPr>
          <w:i/>
        </w:rPr>
        <w:t xml:space="preserve"> </w:t>
      </w:r>
      <w:r w:rsidR="00133018" w:rsidRPr="00133018">
        <w:rPr>
          <w:i/>
        </w:rPr>
        <w:t>»</w:t>
      </w:r>
      <w:r w:rsidR="00133018">
        <w:t xml:space="preserve"> </w:t>
      </w:r>
      <w:r w:rsidR="00E56492">
        <w:t xml:space="preserve">à partir de </w:t>
      </w:r>
      <w:r w:rsidR="00611197">
        <w:t>Eclipse</w:t>
      </w:r>
      <w:r w:rsidR="00C03EBB">
        <w:t>.</w:t>
      </w:r>
    </w:p>
    <w:p w14:paraId="5298D5B9" w14:textId="1CA3477A" w:rsidR="007D0AAE" w:rsidRDefault="00311FCD" w:rsidP="007D0AAE">
      <w:pPr>
        <w:pStyle w:val="Heading2"/>
        <w:numPr>
          <w:ilvl w:val="0"/>
          <w:numId w:val="21"/>
        </w:numPr>
      </w:pPr>
      <w:bookmarkStart w:id="22" w:name="_Toc264841634"/>
      <w:r>
        <w:t>Nos extensions</w:t>
      </w:r>
      <w:bookmarkEnd w:id="22"/>
    </w:p>
    <w:p w14:paraId="1F1B832F" w14:textId="5B0BFA49" w:rsidR="007D0AAE" w:rsidRPr="007D0AAE" w:rsidRDefault="007D0AAE" w:rsidP="007D0AAE">
      <w:pPr>
        <w:tabs>
          <w:tab w:val="left" w:pos="1501"/>
        </w:tabs>
      </w:pPr>
    </w:p>
    <w:sectPr w:rsidR="007D0AAE" w:rsidRPr="007D0AAE" w:rsidSect="00FC2A5E">
      <w:headerReference w:type="default" r:id="rId14"/>
      <w:footerReference w:type="default" r:id="rId15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1F61D" w14:textId="77777777" w:rsidR="002E4EC8" w:rsidRDefault="002E4EC8">
      <w:pPr>
        <w:spacing w:after="0" w:line="240" w:lineRule="auto"/>
      </w:pPr>
      <w:r>
        <w:separator/>
      </w:r>
    </w:p>
  </w:endnote>
  <w:endnote w:type="continuationSeparator" w:id="0">
    <w:p w14:paraId="0B22CF28" w14:textId="77777777" w:rsidR="002E4EC8" w:rsidRDefault="002E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5AF8D" w14:textId="718D12E8" w:rsidR="002E4EC8" w:rsidRDefault="002E4EC8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0120B3"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noProof/>
        <w:lang w:val="en-US"/>
      </w:rPr>
      <mc:AlternateContent>
        <mc:Choice Requires="wps">
          <w:drawing>
            <wp:inline distT="0" distB="0" distL="0" distR="0" wp14:anchorId="35DA1FB5" wp14:editId="3D975462">
              <wp:extent cx="91440" cy="91440"/>
              <wp:effectExtent l="17780" t="15240" r="30480" b="20320"/>
              <wp:docPr id="3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46662" dir="3284183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" filled="f" fillcolor="#ff7d26" strokecolor="#6ea0b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7C01F" w14:textId="77777777" w:rsidR="002E4EC8" w:rsidRDefault="002E4EC8">
      <w:pPr>
        <w:spacing w:after="0" w:line="240" w:lineRule="auto"/>
      </w:pPr>
      <w:r>
        <w:separator/>
      </w:r>
    </w:p>
  </w:footnote>
  <w:footnote w:type="continuationSeparator" w:id="0">
    <w:p w14:paraId="1230508D" w14:textId="77777777" w:rsidR="002E4EC8" w:rsidRDefault="002E4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05CDA" w14:textId="0F13C6FF" w:rsidR="002E4EC8" w:rsidRDefault="002E4EC8">
    <w:pPr>
      <w:pStyle w:val="Header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3-29T00:00:00Z">
          <w:dateFormat w:val="dd/MM/yyyy"/>
          <w:lid w:val="fr-FR"/>
          <w:storeMappedDataAs w:val="dateTime"/>
          <w:calendar w:val="gregorian"/>
        </w:date>
      </w:sdtPr>
      <w:sdtContent>
        <w:r>
          <w:t>29/03/2014</w:t>
        </w:r>
      </w:sdtContent>
    </w:sdt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9FF561" wp14:editId="65A892C7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63580"/>
              <wp:effectExtent l="12700" t="12700" r="25400" b="3048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6358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5.4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" strokecolor="#6ea0b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BCE"/>
    <w:multiLevelType w:val="hybridMultilevel"/>
    <w:tmpl w:val="E6420208"/>
    <w:lvl w:ilvl="0" w:tplc="41CC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9270E"/>
    <w:multiLevelType w:val="hybridMultilevel"/>
    <w:tmpl w:val="A8B0E134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6EA0B0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6EA0B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6EA0B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4B7B8A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4B7B8A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E848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E848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E848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E848D" w:themeColor="accent6"/>
        <w:sz w:val="12"/>
      </w:rPr>
    </w:lvl>
  </w:abstractNum>
  <w:abstractNum w:abstractNumId="3">
    <w:nsid w:val="0EB90FFF"/>
    <w:multiLevelType w:val="hybridMultilevel"/>
    <w:tmpl w:val="330EE5BC"/>
    <w:lvl w:ilvl="0" w:tplc="040C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B635A0"/>
    <w:multiLevelType w:val="hybridMultilevel"/>
    <w:tmpl w:val="E6420208"/>
    <w:lvl w:ilvl="0" w:tplc="41CC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B3B3B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B3B3B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B3B3B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B3B3B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B3B3B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B3B3B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B3B3B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B3B3B" w:themeColor="text2"/>
      </w:rPr>
    </w:lvl>
  </w:abstractNum>
  <w:abstractNum w:abstractNumId="6">
    <w:nsid w:val="1C8D7554"/>
    <w:multiLevelType w:val="hybridMultilevel"/>
    <w:tmpl w:val="307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B2B5B"/>
    <w:multiLevelType w:val="hybridMultilevel"/>
    <w:tmpl w:val="4916683E"/>
    <w:lvl w:ilvl="0" w:tplc="FC4EE9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7ED6C82"/>
    <w:multiLevelType w:val="hybridMultilevel"/>
    <w:tmpl w:val="F616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27AB5"/>
    <w:multiLevelType w:val="hybridMultilevel"/>
    <w:tmpl w:val="235621E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22915"/>
    <w:multiLevelType w:val="hybridMultilevel"/>
    <w:tmpl w:val="6A70B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D0B52"/>
    <w:multiLevelType w:val="hybridMultilevel"/>
    <w:tmpl w:val="04F6A318"/>
    <w:lvl w:ilvl="0" w:tplc="84A883D4">
      <w:start w:val="2"/>
      <w:numFmt w:val="bullet"/>
      <w:lvlText w:val="-"/>
      <w:lvlJc w:val="left"/>
      <w:pPr>
        <w:ind w:left="1080" w:hanging="360"/>
      </w:pPr>
      <w:rPr>
        <w:rFonts w:ascii="Century Schoolbook" w:eastAsiaTheme="minorEastAsia" w:hAnsi="Century Schoolbook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933D68"/>
    <w:multiLevelType w:val="hybridMultilevel"/>
    <w:tmpl w:val="E2ACA0FA"/>
    <w:lvl w:ilvl="0" w:tplc="15C476B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6825B9"/>
    <w:multiLevelType w:val="hybridMultilevel"/>
    <w:tmpl w:val="E6420208"/>
    <w:lvl w:ilvl="0" w:tplc="41CC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D02290"/>
    <w:multiLevelType w:val="hybridMultilevel"/>
    <w:tmpl w:val="D1E27206"/>
    <w:lvl w:ilvl="0" w:tplc="009468FA">
      <w:start w:val="2"/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4C4B1817"/>
    <w:multiLevelType w:val="hybridMultilevel"/>
    <w:tmpl w:val="A8B0E134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CA02CF"/>
    <w:multiLevelType w:val="hybridMultilevel"/>
    <w:tmpl w:val="D138F946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411CE6"/>
    <w:multiLevelType w:val="hybridMultilevel"/>
    <w:tmpl w:val="916448FA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86F3EAE"/>
    <w:multiLevelType w:val="hybridMultilevel"/>
    <w:tmpl w:val="E6420208"/>
    <w:lvl w:ilvl="0" w:tplc="41CCA8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AD6690"/>
    <w:multiLevelType w:val="hybridMultilevel"/>
    <w:tmpl w:val="32FC56AC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F3810F2"/>
    <w:multiLevelType w:val="hybridMultilevel"/>
    <w:tmpl w:val="A8B0E134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8A4CD1"/>
    <w:multiLevelType w:val="hybridMultilevel"/>
    <w:tmpl w:val="A8B0E134"/>
    <w:lvl w:ilvl="0" w:tplc="81680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2B787F"/>
    <w:multiLevelType w:val="hybridMultilevel"/>
    <w:tmpl w:val="B30AFA36"/>
    <w:lvl w:ilvl="0" w:tplc="040C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7"/>
  </w:num>
  <w:num w:numId="5">
    <w:abstractNumId w:val="19"/>
  </w:num>
  <w:num w:numId="6">
    <w:abstractNumId w:val="3"/>
  </w:num>
  <w:num w:numId="7">
    <w:abstractNumId w:val="12"/>
  </w:num>
  <w:num w:numId="8">
    <w:abstractNumId w:val="7"/>
  </w:num>
  <w:num w:numId="9">
    <w:abstractNumId w:val="22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0"/>
  </w:num>
  <w:num w:numId="15">
    <w:abstractNumId w:val="6"/>
  </w:num>
  <w:num w:numId="16">
    <w:abstractNumId w:val="8"/>
  </w:num>
  <w:num w:numId="17">
    <w:abstractNumId w:val="1"/>
  </w:num>
  <w:num w:numId="18">
    <w:abstractNumId w:val="4"/>
  </w:num>
  <w:num w:numId="19">
    <w:abstractNumId w:val="18"/>
  </w:num>
  <w:num w:numId="20">
    <w:abstractNumId w:val="21"/>
  </w:num>
  <w:num w:numId="21">
    <w:abstractNumId w:val="16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>
      <o:colormenu v:ext="edit" stroke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D0"/>
    <w:rsid w:val="00001063"/>
    <w:rsid w:val="00007FA2"/>
    <w:rsid w:val="000120B3"/>
    <w:rsid w:val="0001560A"/>
    <w:rsid w:val="00022D12"/>
    <w:rsid w:val="000300AC"/>
    <w:rsid w:val="000433C6"/>
    <w:rsid w:val="000439E2"/>
    <w:rsid w:val="00052B55"/>
    <w:rsid w:val="00052D18"/>
    <w:rsid w:val="0005432C"/>
    <w:rsid w:val="00066D0B"/>
    <w:rsid w:val="00066ED4"/>
    <w:rsid w:val="000702B3"/>
    <w:rsid w:val="00075311"/>
    <w:rsid w:val="000760D6"/>
    <w:rsid w:val="00082B6F"/>
    <w:rsid w:val="00083AA4"/>
    <w:rsid w:val="00084192"/>
    <w:rsid w:val="00084E9B"/>
    <w:rsid w:val="000869BE"/>
    <w:rsid w:val="000913F8"/>
    <w:rsid w:val="000A2490"/>
    <w:rsid w:val="000A4DA6"/>
    <w:rsid w:val="000B5400"/>
    <w:rsid w:val="000D1B8C"/>
    <w:rsid w:val="000F0C03"/>
    <w:rsid w:val="001329B4"/>
    <w:rsid w:val="00132FA9"/>
    <w:rsid w:val="00133018"/>
    <w:rsid w:val="00156F29"/>
    <w:rsid w:val="00166E18"/>
    <w:rsid w:val="00174A6E"/>
    <w:rsid w:val="00177319"/>
    <w:rsid w:val="001975D9"/>
    <w:rsid w:val="001A10A8"/>
    <w:rsid w:val="001A2463"/>
    <w:rsid w:val="001A4EE9"/>
    <w:rsid w:val="001B0B02"/>
    <w:rsid w:val="001B6761"/>
    <w:rsid w:val="001D1F93"/>
    <w:rsid w:val="001E6B0F"/>
    <w:rsid w:val="001E7247"/>
    <w:rsid w:val="001E7705"/>
    <w:rsid w:val="001F2360"/>
    <w:rsid w:val="00200DB4"/>
    <w:rsid w:val="00217101"/>
    <w:rsid w:val="00221740"/>
    <w:rsid w:val="00221F07"/>
    <w:rsid w:val="002251A4"/>
    <w:rsid w:val="00226879"/>
    <w:rsid w:val="00242585"/>
    <w:rsid w:val="00253ECE"/>
    <w:rsid w:val="002662FF"/>
    <w:rsid w:val="00287DBD"/>
    <w:rsid w:val="002B0EA4"/>
    <w:rsid w:val="002B278C"/>
    <w:rsid w:val="002B46EC"/>
    <w:rsid w:val="002E1768"/>
    <w:rsid w:val="002E3F97"/>
    <w:rsid w:val="002E4EC8"/>
    <w:rsid w:val="002E7CF8"/>
    <w:rsid w:val="00311FCD"/>
    <w:rsid w:val="0031270F"/>
    <w:rsid w:val="00317531"/>
    <w:rsid w:val="00336361"/>
    <w:rsid w:val="003365AB"/>
    <w:rsid w:val="003411E0"/>
    <w:rsid w:val="0034247D"/>
    <w:rsid w:val="00342919"/>
    <w:rsid w:val="00355787"/>
    <w:rsid w:val="00356D8C"/>
    <w:rsid w:val="00356E62"/>
    <w:rsid w:val="0036064F"/>
    <w:rsid w:val="00362F36"/>
    <w:rsid w:val="00363E02"/>
    <w:rsid w:val="003674F6"/>
    <w:rsid w:val="00370F55"/>
    <w:rsid w:val="00387194"/>
    <w:rsid w:val="0038776D"/>
    <w:rsid w:val="00387D3E"/>
    <w:rsid w:val="003954AC"/>
    <w:rsid w:val="003A40BB"/>
    <w:rsid w:val="003A7459"/>
    <w:rsid w:val="003B4C9A"/>
    <w:rsid w:val="003C07AC"/>
    <w:rsid w:val="003C48C2"/>
    <w:rsid w:val="003D3AD5"/>
    <w:rsid w:val="003E3C2E"/>
    <w:rsid w:val="003E7D89"/>
    <w:rsid w:val="003F6FC4"/>
    <w:rsid w:val="004010F2"/>
    <w:rsid w:val="00405E1E"/>
    <w:rsid w:val="00416713"/>
    <w:rsid w:val="00431E07"/>
    <w:rsid w:val="00432437"/>
    <w:rsid w:val="00456D70"/>
    <w:rsid w:val="00473E1E"/>
    <w:rsid w:val="00474BF9"/>
    <w:rsid w:val="00491113"/>
    <w:rsid w:val="004A0335"/>
    <w:rsid w:val="004A095D"/>
    <w:rsid w:val="004B38DC"/>
    <w:rsid w:val="004B6799"/>
    <w:rsid w:val="004C4F91"/>
    <w:rsid w:val="004E4A23"/>
    <w:rsid w:val="004F2786"/>
    <w:rsid w:val="004F29A7"/>
    <w:rsid w:val="00512EA4"/>
    <w:rsid w:val="00516A00"/>
    <w:rsid w:val="00522FA7"/>
    <w:rsid w:val="00527BD0"/>
    <w:rsid w:val="0053169C"/>
    <w:rsid w:val="00542E9B"/>
    <w:rsid w:val="00544955"/>
    <w:rsid w:val="00565F18"/>
    <w:rsid w:val="00567A62"/>
    <w:rsid w:val="0057049C"/>
    <w:rsid w:val="00570AEB"/>
    <w:rsid w:val="0057609A"/>
    <w:rsid w:val="00590314"/>
    <w:rsid w:val="005904F1"/>
    <w:rsid w:val="00592DE4"/>
    <w:rsid w:val="00597797"/>
    <w:rsid w:val="005A39A9"/>
    <w:rsid w:val="005A5F7A"/>
    <w:rsid w:val="005D6133"/>
    <w:rsid w:val="005E0E3D"/>
    <w:rsid w:val="005E5315"/>
    <w:rsid w:val="005E628D"/>
    <w:rsid w:val="005E62B9"/>
    <w:rsid w:val="005F11FA"/>
    <w:rsid w:val="00606DD6"/>
    <w:rsid w:val="00611197"/>
    <w:rsid w:val="00640000"/>
    <w:rsid w:val="00642637"/>
    <w:rsid w:val="006447A9"/>
    <w:rsid w:val="00655539"/>
    <w:rsid w:val="00665794"/>
    <w:rsid w:val="00687732"/>
    <w:rsid w:val="00691EA9"/>
    <w:rsid w:val="006920B6"/>
    <w:rsid w:val="00692CB5"/>
    <w:rsid w:val="006A353E"/>
    <w:rsid w:val="006A54F0"/>
    <w:rsid w:val="006B79B0"/>
    <w:rsid w:val="006C6DDF"/>
    <w:rsid w:val="006D5A31"/>
    <w:rsid w:val="006D720B"/>
    <w:rsid w:val="006E2CEE"/>
    <w:rsid w:val="007000A0"/>
    <w:rsid w:val="00705A46"/>
    <w:rsid w:val="00721F9D"/>
    <w:rsid w:val="00724448"/>
    <w:rsid w:val="00727F95"/>
    <w:rsid w:val="0073636F"/>
    <w:rsid w:val="007401A4"/>
    <w:rsid w:val="00741703"/>
    <w:rsid w:val="007437CD"/>
    <w:rsid w:val="00745F3D"/>
    <w:rsid w:val="007478DC"/>
    <w:rsid w:val="007573B8"/>
    <w:rsid w:val="007655FE"/>
    <w:rsid w:val="00781096"/>
    <w:rsid w:val="00793595"/>
    <w:rsid w:val="007A3901"/>
    <w:rsid w:val="007A739C"/>
    <w:rsid w:val="007B2617"/>
    <w:rsid w:val="007C08C1"/>
    <w:rsid w:val="007C2428"/>
    <w:rsid w:val="007D0AAE"/>
    <w:rsid w:val="007E58DD"/>
    <w:rsid w:val="007F04DE"/>
    <w:rsid w:val="007F43B4"/>
    <w:rsid w:val="00804DFF"/>
    <w:rsid w:val="0081032D"/>
    <w:rsid w:val="00812810"/>
    <w:rsid w:val="008306D9"/>
    <w:rsid w:val="008311BE"/>
    <w:rsid w:val="00831F31"/>
    <w:rsid w:val="00847B8A"/>
    <w:rsid w:val="00855B4A"/>
    <w:rsid w:val="008637FC"/>
    <w:rsid w:val="00873E1D"/>
    <w:rsid w:val="00887E6E"/>
    <w:rsid w:val="00891507"/>
    <w:rsid w:val="008926D7"/>
    <w:rsid w:val="008A1A75"/>
    <w:rsid w:val="008B4623"/>
    <w:rsid w:val="008B5167"/>
    <w:rsid w:val="008C201C"/>
    <w:rsid w:val="008C40B0"/>
    <w:rsid w:val="008C436F"/>
    <w:rsid w:val="008D1371"/>
    <w:rsid w:val="008D523C"/>
    <w:rsid w:val="008D5DAD"/>
    <w:rsid w:val="008D61C4"/>
    <w:rsid w:val="008E414B"/>
    <w:rsid w:val="008F0C0A"/>
    <w:rsid w:val="008F3C8A"/>
    <w:rsid w:val="008F769F"/>
    <w:rsid w:val="00906661"/>
    <w:rsid w:val="0092253F"/>
    <w:rsid w:val="0092294C"/>
    <w:rsid w:val="00931B77"/>
    <w:rsid w:val="00932AB6"/>
    <w:rsid w:val="009364FE"/>
    <w:rsid w:val="00947379"/>
    <w:rsid w:val="00967490"/>
    <w:rsid w:val="00970001"/>
    <w:rsid w:val="00973330"/>
    <w:rsid w:val="0098612F"/>
    <w:rsid w:val="009A2FDB"/>
    <w:rsid w:val="009B13DA"/>
    <w:rsid w:val="009B6B80"/>
    <w:rsid w:val="009C0A73"/>
    <w:rsid w:val="009C44F9"/>
    <w:rsid w:val="009D2A87"/>
    <w:rsid w:val="009D3FB4"/>
    <w:rsid w:val="009E06DE"/>
    <w:rsid w:val="009E20FF"/>
    <w:rsid w:val="009E727E"/>
    <w:rsid w:val="009E7BCA"/>
    <w:rsid w:val="009E7F5B"/>
    <w:rsid w:val="009F38D1"/>
    <w:rsid w:val="009F516A"/>
    <w:rsid w:val="009F75B2"/>
    <w:rsid w:val="00A21ECB"/>
    <w:rsid w:val="00A250D7"/>
    <w:rsid w:val="00A33279"/>
    <w:rsid w:val="00A42E91"/>
    <w:rsid w:val="00A5579B"/>
    <w:rsid w:val="00A55E48"/>
    <w:rsid w:val="00A64EEE"/>
    <w:rsid w:val="00A71A4E"/>
    <w:rsid w:val="00A72510"/>
    <w:rsid w:val="00A755C6"/>
    <w:rsid w:val="00A8059B"/>
    <w:rsid w:val="00A85650"/>
    <w:rsid w:val="00A877A8"/>
    <w:rsid w:val="00A91B35"/>
    <w:rsid w:val="00A97652"/>
    <w:rsid w:val="00AA2130"/>
    <w:rsid w:val="00AB4D05"/>
    <w:rsid w:val="00AB64A1"/>
    <w:rsid w:val="00AC2FDB"/>
    <w:rsid w:val="00AD26C3"/>
    <w:rsid w:val="00AD58C5"/>
    <w:rsid w:val="00AD77B3"/>
    <w:rsid w:val="00AE0995"/>
    <w:rsid w:val="00AE4723"/>
    <w:rsid w:val="00AE6437"/>
    <w:rsid w:val="00AF50E3"/>
    <w:rsid w:val="00AF7459"/>
    <w:rsid w:val="00B016DF"/>
    <w:rsid w:val="00B01C98"/>
    <w:rsid w:val="00B02B3E"/>
    <w:rsid w:val="00B0595B"/>
    <w:rsid w:val="00B069EA"/>
    <w:rsid w:val="00B104CF"/>
    <w:rsid w:val="00B1097B"/>
    <w:rsid w:val="00B10F5C"/>
    <w:rsid w:val="00B13932"/>
    <w:rsid w:val="00B2662A"/>
    <w:rsid w:val="00B344FD"/>
    <w:rsid w:val="00B43D37"/>
    <w:rsid w:val="00B4661A"/>
    <w:rsid w:val="00B46C66"/>
    <w:rsid w:val="00B4710A"/>
    <w:rsid w:val="00B55357"/>
    <w:rsid w:val="00B63713"/>
    <w:rsid w:val="00B955C5"/>
    <w:rsid w:val="00B95EF6"/>
    <w:rsid w:val="00B969FE"/>
    <w:rsid w:val="00B97B5A"/>
    <w:rsid w:val="00BA61EA"/>
    <w:rsid w:val="00BB390B"/>
    <w:rsid w:val="00BD382D"/>
    <w:rsid w:val="00BE6A5D"/>
    <w:rsid w:val="00C01795"/>
    <w:rsid w:val="00C03112"/>
    <w:rsid w:val="00C03EBB"/>
    <w:rsid w:val="00C0698E"/>
    <w:rsid w:val="00C3223B"/>
    <w:rsid w:val="00C34365"/>
    <w:rsid w:val="00C36E1B"/>
    <w:rsid w:val="00C50E5B"/>
    <w:rsid w:val="00C56F52"/>
    <w:rsid w:val="00C6537B"/>
    <w:rsid w:val="00C73EBC"/>
    <w:rsid w:val="00C74FE1"/>
    <w:rsid w:val="00C8202F"/>
    <w:rsid w:val="00C963C6"/>
    <w:rsid w:val="00CB40CD"/>
    <w:rsid w:val="00CB52CB"/>
    <w:rsid w:val="00CC3ADD"/>
    <w:rsid w:val="00CC3CAA"/>
    <w:rsid w:val="00D12078"/>
    <w:rsid w:val="00D16E77"/>
    <w:rsid w:val="00D202BC"/>
    <w:rsid w:val="00D37A66"/>
    <w:rsid w:val="00D47175"/>
    <w:rsid w:val="00D51C85"/>
    <w:rsid w:val="00D51E28"/>
    <w:rsid w:val="00D556A1"/>
    <w:rsid w:val="00D66C63"/>
    <w:rsid w:val="00D718A0"/>
    <w:rsid w:val="00D76341"/>
    <w:rsid w:val="00D86CD7"/>
    <w:rsid w:val="00D91718"/>
    <w:rsid w:val="00D96E1C"/>
    <w:rsid w:val="00D97BF9"/>
    <w:rsid w:val="00DA368E"/>
    <w:rsid w:val="00DB4573"/>
    <w:rsid w:val="00DB6B3E"/>
    <w:rsid w:val="00DC1663"/>
    <w:rsid w:val="00DD1CE3"/>
    <w:rsid w:val="00DD2DB0"/>
    <w:rsid w:val="00DD6041"/>
    <w:rsid w:val="00DF5AA7"/>
    <w:rsid w:val="00E163E3"/>
    <w:rsid w:val="00E312B3"/>
    <w:rsid w:val="00E3195A"/>
    <w:rsid w:val="00E461BE"/>
    <w:rsid w:val="00E56492"/>
    <w:rsid w:val="00E627EA"/>
    <w:rsid w:val="00E64A16"/>
    <w:rsid w:val="00E65028"/>
    <w:rsid w:val="00E744A1"/>
    <w:rsid w:val="00E744C0"/>
    <w:rsid w:val="00E82D77"/>
    <w:rsid w:val="00EA0789"/>
    <w:rsid w:val="00EA1A96"/>
    <w:rsid w:val="00EA6F78"/>
    <w:rsid w:val="00EA76C5"/>
    <w:rsid w:val="00EA771F"/>
    <w:rsid w:val="00EB4C4C"/>
    <w:rsid w:val="00EC5693"/>
    <w:rsid w:val="00EF67D5"/>
    <w:rsid w:val="00F01089"/>
    <w:rsid w:val="00F0735A"/>
    <w:rsid w:val="00F0750A"/>
    <w:rsid w:val="00F11C5B"/>
    <w:rsid w:val="00F11D51"/>
    <w:rsid w:val="00F16B39"/>
    <w:rsid w:val="00F31823"/>
    <w:rsid w:val="00F32062"/>
    <w:rsid w:val="00F404BE"/>
    <w:rsid w:val="00F41F63"/>
    <w:rsid w:val="00F51A67"/>
    <w:rsid w:val="00F55AA5"/>
    <w:rsid w:val="00F60EB6"/>
    <w:rsid w:val="00F63447"/>
    <w:rsid w:val="00F6670F"/>
    <w:rsid w:val="00F66A88"/>
    <w:rsid w:val="00F7402D"/>
    <w:rsid w:val="00F922A6"/>
    <w:rsid w:val="00FA0B76"/>
    <w:rsid w:val="00FB3465"/>
    <w:rsid w:val="00FC08BF"/>
    <w:rsid w:val="00FC2A5E"/>
    <w:rsid w:val="00FD2027"/>
    <w:rsid w:val="00FD4D21"/>
    <w:rsid w:val="00FF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04]"/>
    </o:shapedefaults>
    <o:shapelayout v:ext="edit">
      <o:idmap v:ext="edit" data="1"/>
    </o:shapelayout>
  </w:shapeDefaults>
  <w:doNotEmbedSmartTags/>
  <w:decimalSymbol w:val=","/>
  <w:listSeparator w:val=";"/>
  <w14:docId w14:val="43E81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9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EA1A96"/>
    <w:rPr>
      <w:rFonts w:eastAsiaTheme="minorEastAsia"/>
      <w:color w:val="2C2C2C" w:themeColor="text2" w:themeShade="BF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4B7B8A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5E"/>
    <w:pPr>
      <w:spacing w:after="0"/>
      <w:outlineLvl w:val="4"/>
    </w:pPr>
    <w:rPr>
      <w:i/>
      <w:iCs/>
      <w:color w:val="4B7B8A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5E"/>
    <w:pPr>
      <w:spacing w:after="0"/>
      <w:outlineLvl w:val="5"/>
    </w:pPr>
    <w:rPr>
      <w:b/>
      <w:bCs/>
      <w:color w:val="4B7B8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4B7B8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5E"/>
    <w:pPr>
      <w:spacing w:after="0"/>
      <w:outlineLvl w:val="7"/>
    </w:pPr>
    <w:rPr>
      <w:b/>
      <w:bCs/>
      <w:color w:val="988207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988207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5E"/>
    <w:rPr>
      <w:rFonts w:asciiTheme="majorHAnsi" w:eastAsiaTheme="majorEastAsia" w:hAnsiTheme="majorHAnsi" w:cstheme="majorBidi"/>
      <w:smallCaps/>
      <w:color w:val="2C2C2C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A5E"/>
    <w:rPr>
      <w:rFonts w:asciiTheme="majorHAnsi" w:eastAsiaTheme="majorEastAsia" w:hAnsiTheme="majorHAnsi" w:cstheme="majorBidi"/>
      <w:color w:val="2C2C2C" w:themeColor="text2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FC2A5E"/>
    <w:rPr>
      <w:rFonts w:asciiTheme="majorHAnsi" w:eastAsiaTheme="majorEastAsia" w:hAnsiTheme="majorHAnsi" w:cstheme="majorBidi"/>
      <w:smallCaps/>
      <w:color w:val="6EA0B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2A5E"/>
    <w:rPr>
      <w:rFonts w:asciiTheme="majorHAnsi" w:eastAsiaTheme="majorEastAsia" w:hAnsiTheme="majorHAnsi" w:cstheme="majorBidi"/>
      <w:smallCaps/>
      <w:color w:val="6EA0B0" w:themeColor="accent1"/>
      <w:spacing w:val="10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FC2A5E"/>
    <w:rPr>
      <w:i/>
      <w:iCs/>
      <w:color w:val="3B3B3B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2A5E"/>
    <w:rPr>
      <w:i/>
      <w:iCs/>
      <w:color w:val="3B3B3B" w:themeColor="text2"/>
      <w:spacing w:val="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5E"/>
    <w:rPr>
      <w:rFonts w:eastAsiaTheme="minorEastAsia" w:hAnsi="Tahoma"/>
      <w:color w:val="2C2C2C" w:themeColor="text2" w:themeShade="BF"/>
      <w:sz w:val="16"/>
      <w:szCs w:val="16"/>
      <w:lang w:val="fr-FR"/>
    </w:rPr>
  </w:style>
  <w:style w:type="character" w:styleId="BookTitle">
    <w:name w:val="Book Title"/>
    <w:basedOn w:val="DefaultParagraphFon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4B7B8A" w:themeColor="accent1" w:themeShade="BF"/>
      <w:sz w:val="16"/>
      <w:szCs w:val="16"/>
    </w:rPr>
  </w:style>
  <w:style w:type="character" w:styleId="Emphasis">
    <w:name w:val="Emphasis"/>
    <w:uiPriority w:val="20"/>
    <w:qFormat/>
    <w:rsid w:val="00FC2A5E"/>
    <w:rPr>
      <w:rFonts w:eastAsiaTheme="minorEastAsia" w:cstheme="minorBidi"/>
      <w:b/>
      <w:bCs/>
      <w:i/>
      <w:iCs/>
      <w:color w:val="1D1D1D" w:themeColor="text2" w:themeShade="80"/>
      <w:spacing w:val="10"/>
      <w:sz w:val="18"/>
      <w:szCs w:val="1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5E"/>
    <w:rPr>
      <w:color w:val="2C2C2C" w:themeColor="text2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5E"/>
    <w:rPr>
      <w:color w:val="2C2C2C" w:themeColor="text2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2A5E"/>
    <w:rPr>
      <w:rFonts w:asciiTheme="majorHAnsi" w:eastAsiaTheme="majorEastAsia" w:hAnsiTheme="majorHAnsi" w:cstheme="majorBidi"/>
      <w:color w:val="2C2C2C" w:themeColor="text2" w:themeShade="BF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5E"/>
    <w:rPr>
      <w:rFonts w:asciiTheme="majorHAnsi" w:eastAsiaTheme="majorEastAsia" w:hAnsiTheme="majorHAnsi" w:cstheme="majorBidi"/>
      <w:color w:val="4B7B8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5E"/>
    <w:rPr>
      <w:i/>
      <w:iCs/>
      <w:color w:val="4B7B8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5E"/>
    <w:rPr>
      <w:b/>
      <w:bCs/>
      <w:color w:val="4B7B8A" w:themeColor="accent1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5E"/>
    <w:rPr>
      <w:b/>
      <w:bCs/>
      <w:i/>
      <w:iCs/>
      <w:color w:val="4B7B8A" w:themeColor="accent1" w:themeShade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5E"/>
    <w:rPr>
      <w:b/>
      <w:bCs/>
      <w:color w:val="988207" w:themeColor="accent2" w:themeShade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5E"/>
    <w:rPr>
      <w:b/>
      <w:bCs/>
      <w:i/>
      <w:iCs/>
      <w:color w:val="988207" w:themeColor="accent2" w:themeShade="BF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C2A5E"/>
    <w:rPr>
      <w:i/>
      <w:iCs/>
      <w:caps/>
      <w:color w:val="4B7B8A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C2A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2A5E"/>
    <w:rPr>
      <w:i/>
      <w:iCs/>
      <w:color w:val="2C2C2C" w:themeColor="text2" w:themeShade="BF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FC2A5E"/>
    <w:pPr>
      <w:pBdr>
        <w:bottom w:val="double" w:sz="4" w:space="4" w:color="6EA0B0" w:themeColor="accent1"/>
      </w:pBdr>
      <w:spacing w:line="300" w:lineRule="auto"/>
      <w:ind w:left="936" w:right="936"/>
    </w:pPr>
    <w:rPr>
      <w:i w:val="0"/>
      <w:color w:val="4B7B8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5E"/>
    <w:rPr>
      <w:color w:val="4B7B8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FC2A5E"/>
    <w:rPr>
      <w:b/>
      <w:bCs/>
      <w:caps/>
      <w:color w:val="988207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C2A5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C2A5E"/>
    <w:rPr>
      <w:i/>
      <w:iCs/>
      <w:color w:val="4B7B8A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C2A5E"/>
    <w:rPr>
      <w:b/>
      <w:bCs/>
      <w:i/>
      <w:iCs/>
      <w:color w:val="988207" w:themeColor="accent2" w:themeShade="BF"/>
    </w:rPr>
  </w:style>
  <w:style w:type="table" w:styleId="TableGrid">
    <w:name w:val="Table Grid"/>
    <w:basedOn w:val="Table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sid w:val="00FC2A5E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4A23"/>
    <w:pPr>
      <w:keepNext/>
      <w:keepLines/>
      <w:spacing w:before="480" w:after="0"/>
      <w:outlineLvl w:val="9"/>
    </w:pPr>
    <w:rPr>
      <w:b/>
      <w:bCs/>
      <w:smallCaps w:val="0"/>
      <w:color w:val="4B7B8A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4E4A23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4E4A2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4E4A2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4A23"/>
    <w:rPr>
      <w:color w:val="00C8C3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428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9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EA1A96"/>
    <w:rPr>
      <w:rFonts w:eastAsiaTheme="minorEastAsia"/>
      <w:color w:val="2C2C2C" w:themeColor="text2" w:themeShade="BF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4B7B8A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5E"/>
    <w:pPr>
      <w:spacing w:after="0"/>
      <w:outlineLvl w:val="4"/>
    </w:pPr>
    <w:rPr>
      <w:i/>
      <w:iCs/>
      <w:color w:val="4B7B8A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5E"/>
    <w:pPr>
      <w:spacing w:after="0"/>
      <w:outlineLvl w:val="5"/>
    </w:pPr>
    <w:rPr>
      <w:b/>
      <w:bCs/>
      <w:color w:val="4B7B8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4B7B8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5E"/>
    <w:pPr>
      <w:spacing w:after="0"/>
      <w:outlineLvl w:val="7"/>
    </w:pPr>
    <w:rPr>
      <w:b/>
      <w:bCs/>
      <w:color w:val="988207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988207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5E"/>
    <w:rPr>
      <w:rFonts w:asciiTheme="majorHAnsi" w:eastAsiaTheme="majorEastAsia" w:hAnsiTheme="majorHAnsi" w:cstheme="majorBidi"/>
      <w:smallCaps/>
      <w:color w:val="2C2C2C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A5E"/>
    <w:rPr>
      <w:rFonts w:asciiTheme="majorHAnsi" w:eastAsiaTheme="majorEastAsia" w:hAnsiTheme="majorHAnsi" w:cstheme="majorBidi"/>
      <w:color w:val="2C2C2C" w:themeColor="text2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FC2A5E"/>
    <w:rPr>
      <w:rFonts w:asciiTheme="majorHAnsi" w:eastAsiaTheme="majorEastAsia" w:hAnsiTheme="majorHAnsi" w:cstheme="majorBidi"/>
      <w:smallCaps/>
      <w:color w:val="6EA0B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2A5E"/>
    <w:rPr>
      <w:rFonts w:asciiTheme="majorHAnsi" w:eastAsiaTheme="majorEastAsia" w:hAnsiTheme="majorHAnsi" w:cstheme="majorBidi"/>
      <w:smallCaps/>
      <w:color w:val="6EA0B0" w:themeColor="accent1"/>
      <w:spacing w:val="10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FC2A5E"/>
    <w:rPr>
      <w:i/>
      <w:iCs/>
      <w:color w:val="3B3B3B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2A5E"/>
    <w:rPr>
      <w:i/>
      <w:iCs/>
      <w:color w:val="3B3B3B" w:themeColor="text2"/>
      <w:spacing w:val="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5E"/>
    <w:rPr>
      <w:rFonts w:eastAsiaTheme="minorEastAsia" w:hAnsi="Tahoma"/>
      <w:color w:val="2C2C2C" w:themeColor="text2" w:themeShade="BF"/>
      <w:sz w:val="16"/>
      <w:szCs w:val="16"/>
      <w:lang w:val="fr-FR"/>
    </w:rPr>
  </w:style>
  <w:style w:type="character" w:styleId="BookTitle">
    <w:name w:val="Book Title"/>
    <w:basedOn w:val="DefaultParagraphFon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4B7B8A" w:themeColor="accent1" w:themeShade="BF"/>
      <w:sz w:val="16"/>
      <w:szCs w:val="16"/>
    </w:rPr>
  </w:style>
  <w:style w:type="character" w:styleId="Emphasis">
    <w:name w:val="Emphasis"/>
    <w:uiPriority w:val="20"/>
    <w:qFormat/>
    <w:rsid w:val="00FC2A5E"/>
    <w:rPr>
      <w:rFonts w:eastAsiaTheme="minorEastAsia" w:cstheme="minorBidi"/>
      <w:b/>
      <w:bCs/>
      <w:i/>
      <w:iCs/>
      <w:color w:val="1D1D1D" w:themeColor="text2" w:themeShade="80"/>
      <w:spacing w:val="10"/>
      <w:sz w:val="18"/>
      <w:szCs w:val="1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5E"/>
    <w:rPr>
      <w:color w:val="2C2C2C" w:themeColor="text2" w:themeShade="BF"/>
      <w:sz w:val="20"/>
    </w:rPr>
  </w:style>
  <w:style w:type="paragraph" w:styleId="Header">
    <w:name w:val="header"/>
    <w:basedOn w:val="Normal"/>
    <w:link w:val="HeaderCh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5E"/>
    <w:rPr>
      <w:color w:val="2C2C2C" w:themeColor="text2" w:themeShade="B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C2A5E"/>
    <w:rPr>
      <w:rFonts w:asciiTheme="majorHAnsi" w:eastAsiaTheme="majorEastAsia" w:hAnsiTheme="majorHAnsi" w:cstheme="majorBidi"/>
      <w:color w:val="2C2C2C" w:themeColor="text2" w:themeShade="BF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5E"/>
    <w:rPr>
      <w:rFonts w:asciiTheme="majorHAnsi" w:eastAsiaTheme="majorEastAsia" w:hAnsiTheme="majorHAnsi" w:cstheme="majorBidi"/>
      <w:color w:val="4B7B8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5E"/>
    <w:rPr>
      <w:i/>
      <w:iCs/>
      <w:color w:val="4B7B8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5E"/>
    <w:rPr>
      <w:b/>
      <w:bCs/>
      <w:color w:val="4B7B8A" w:themeColor="accent1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5E"/>
    <w:rPr>
      <w:b/>
      <w:bCs/>
      <w:i/>
      <w:iCs/>
      <w:color w:val="4B7B8A" w:themeColor="accent1" w:themeShade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5E"/>
    <w:rPr>
      <w:b/>
      <w:bCs/>
      <w:color w:val="988207" w:themeColor="accent2" w:themeShade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5E"/>
    <w:rPr>
      <w:b/>
      <w:bCs/>
      <w:i/>
      <w:iCs/>
      <w:color w:val="988207" w:themeColor="accent2" w:themeShade="BF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FC2A5E"/>
    <w:rPr>
      <w:i/>
      <w:iCs/>
      <w:caps/>
      <w:color w:val="4B7B8A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C2A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2A5E"/>
    <w:rPr>
      <w:i/>
      <w:iCs/>
      <w:color w:val="2C2C2C" w:themeColor="text2" w:themeShade="BF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FC2A5E"/>
    <w:pPr>
      <w:pBdr>
        <w:bottom w:val="double" w:sz="4" w:space="4" w:color="6EA0B0" w:themeColor="accent1"/>
      </w:pBdr>
      <w:spacing w:line="300" w:lineRule="auto"/>
      <w:ind w:left="936" w:right="936"/>
    </w:pPr>
    <w:rPr>
      <w:i w:val="0"/>
      <w:color w:val="4B7B8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5E"/>
    <w:rPr>
      <w:color w:val="4B7B8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FC2A5E"/>
    <w:rPr>
      <w:b/>
      <w:bCs/>
      <w:caps/>
      <w:color w:val="988207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C2A5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C2A5E"/>
    <w:rPr>
      <w:i/>
      <w:iCs/>
      <w:color w:val="4B7B8A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C2A5E"/>
    <w:rPr>
      <w:b/>
      <w:bCs/>
      <w:i/>
      <w:iCs/>
      <w:color w:val="988207" w:themeColor="accent2" w:themeShade="BF"/>
    </w:rPr>
  </w:style>
  <w:style w:type="table" w:styleId="TableGrid">
    <w:name w:val="Table Grid"/>
    <w:basedOn w:val="Table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qFormat/>
    <w:rsid w:val="00FC2A5E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4A23"/>
    <w:pPr>
      <w:keepNext/>
      <w:keepLines/>
      <w:spacing w:before="480" w:after="0"/>
      <w:outlineLvl w:val="9"/>
    </w:pPr>
    <w:rPr>
      <w:b/>
      <w:bCs/>
      <w:smallCaps w:val="0"/>
      <w:color w:val="4B7B8A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4E4A23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4E4A2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4E4A2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4A23"/>
    <w:rPr>
      <w:color w:val="00C8C3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428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microsoft.com/office/2007/relationships/stylesWithEffects" Target="stylesWithEffects.xml"/><Relationship Id="rId10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rmatique\AppData\Roaming\Microsoft\Templates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1B4966CAB732489E5F6F58CAA13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22656-3D69-FB4A-968B-E0C67D482D6D}"/>
      </w:docPartPr>
      <w:docPartBody>
        <w:p w14:paraId="0599C471" w14:textId="00CA7B11" w:rsidR="006A16BA" w:rsidRDefault="006A16BA" w:rsidP="006A16BA">
          <w:pPr>
            <w:pStyle w:val="201B4966CAB732489E5F6F58CAA13AC5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72C629B4D32DF4419C53FDA323380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9A745-1787-E449-B790-0176A74116AE}"/>
      </w:docPartPr>
      <w:docPartBody>
        <w:p w14:paraId="2513EE7F" w14:textId="26E7EB0F" w:rsidR="006A16BA" w:rsidRDefault="006A16BA" w:rsidP="006A16BA">
          <w:pPr>
            <w:pStyle w:val="72C629B4D32DF4419C53FDA323380D1E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B488A541FF25D5469F577E3820036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47284-84C0-DE43-88F4-7980D57E4790}"/>
      </w:docPartPr>
      <w:docPartBody>
        <w:p w14:paraId="3ADE31AB" w14:textId="234157A9" w:rsidR="006A16BA" w:rsidRDefault="006A16BA" w:rsidP="006A16BA">
          <w:pPr>
            <w:pStyle w:val="B488A541FF25D5469F577E3820036984"/>
          </w:pPr>
          <w:r>
            <w:rPr>
              <w:rFonts w:asciiTheme="majorHAnsi" w:hAnsiTheme="majorHAnsi"/>
              <w:color w:val="000000" w:themeColor="text1"/>
              <w:sz w:val="28"/>
            </w:rPr>
            <w:t>[Type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BA"/>
    <w:rsid w:val="006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1B4966CAB732489E5F6F58CAA13AC5">
    <w:name w:val="201B4966CAB732489E5F6F58CAA13AC5"/>
    <w:rsid w:val="006A16BA"/>
  </w:style>
  <w:style w:type="paragraph" w:customStyle="1" w:styleId="72C629B4D32DF4419C53FDA323380D1E">
    <w:name w:val="72C629B4D32DF4419C53FDA323380D1E"/>
    <w:rsid w:val="006A16BA"/>
  </w:style>
  <w:style w:type="paragraph" w:customStyle="1" w:styleId="07787343C6A6ED47916B5A21AB63B133">
    <w:name w:val="07787343C6A6ED47916B5A21AB63B133"/>
    <w:rsid w:val="006A16BA"/>
  </w:style>
  <w:style w:type="paragraph" w:customStyle="1" w:styleId="B488A541FF25D5469F577E3820036984">
    <w:name w:val="B488A541FF25D5469F577E3820036984"/>
    <w:rsid w:val="006A16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1B4966CAB732489E5F6F58CAA13AC5">
    <w:name w:val="201B4966CAB732489E5F6F58CAA13AC5"/>
    <w:rsid w:val="006A16BA"/>
  </w:style>
  <w:style w:type="paragraph" w:customStyle="1" w:styleId="72C629B4D32DF4419C53FDA323380D1E">
    <w:name w:val="72C629B4D32DF4419C53FDA323380D1E"/>
    <w:rsid w:val="006A16BA"/>
  </w:style>
  <w:style w:type="paragraph" w:customStyle="1" w:styleId="07787343C6A6ED47916B5A21AB63B133">
    <w:name w:val="07787343C6A6ED47916B5A21AB63B133"/>
    <w:rsid w:val="006A16BA"/>
  </w:style>
  <w:style w:type="paragraph" w:customStyle="1" w:styleId="B488A541FF25D5469F577E3820036984">
    <w:name w:val="B488A541FF25D5469F577E3820036984"/>
    <w:rsid w:val="006A1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2014-03-29T00:00:00</PublishDate>
  <Abstract>Création d’une application Web d’évaluation de produits culturels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B221E38C-B329-F74C-9B90-438E82D1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\Users\Informatique\AppData\Roaming\Microsoft\Templates\OrielReport.dotx</Template>
  <TotalTime>45</TotalTime>
  <Pages>6</Pages>
  <Words>730</Words>
  <Characters>4165</Characters>
  <Application>Microsoft Macintosh Word</Application>
  <DocSecurity>0</DocSecurity>
  <Lines>34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Rapport projet mdoc</vt:lpstr>
      <vt:lpstr/>
      <vt:lpstr>Heading 1</vt:lpstr>
      <vt:lpstr>    Heading 2</vt:lpstr>
    </vt:vector>
  </TitlesOfParts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AAR</dc:title>
  <dc:subject>Création d’une application WEB d’évaluation de produits culturels</dc:subject>
  <dc:creator>Informatique</dc:creator>
  <cp:lastModifiedBy>Shazad KHAN</cp:lastModifiedBy>
  <cp:revision>38</cp:revision>
  <cp:lastPrinted>2014-03-29T20:13:00Z</cp:lastPrinted>
  <dcterms:created xsi:type="dcterms:W3CDTF">2014-06-15T21:32:00Z</dcterms:created>
  <dcterms:modified xsi:type="dcterms:W3CDTF">2014-06-23T18:30:00Z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